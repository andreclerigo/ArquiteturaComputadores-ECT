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AC14" w14:textId="77777777" w:rsidR="00F10C64" w:rsidRPr="004E7081" w:rsidRDefault="00FF66CA" w:rsidP="005F7840">
      <w:pPr>
        <w:pStyle w:val="TtulodoCaptulo"/>
      </w:pPr>
      <w:r w:rsidRPr="00911485">
        <w:t xml:space="preserve">Aula </w:t>
      </w:r>
      <w:r w:rsidR="007810EB">
        <w:t>4</w:t>
      </w:r>
      <w:r w:rsidRPr="00911485">
        <w:t xml:space="preserve"> </w:t>
      </w:r>
      <w:r>
        <w:t>–</w:t>
      </w:r>
      <w:r w:rsidRPr="00911485">
        <w:t xml:space="preserve"> </w:t>
      </w:r>
      <w:r>
        <w:t>Análise da Complexidade de Algoritmos</w:t>
      </w:r>
    </w:p>
    <w:p w14:paraId="38B94E36" w14:textId="77777777" w:rsidR="00F10C64" w:rsidRPr="004E7081" w:rsidRDefault="00F10C64" w:rsidP="00F10C64">
      <w:pPr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37FA4A61" w14:textId="77777777" w:rsidR="00F10C64" w:rsidRDefault="00F10C64" w:rsidP="00F10C64">
      <w:pPr>
        <w:rPr>
          <w:lang w:val="pt-PT"/>
        </w:rPr>
      </w:pPr>
    </w:p>
    <w:p w14:paraId="2FC58EBA" w14:textId="3EF3C50D" w:rsidR="00EA3972" w:rsidRDefault="00FF66CA" w:rsidP="00EA3972">
      <w:pPr>
        <w:rPr>
          <w:lang w:val="pt-PT"/>
        </w:rPr>
      </w:pPr>
      <w:r w:rsidRPr="00FF66CA">
        <w:rPr>
          <w:b/>
          <w:bCs/>
          <w:lang w:val="pt-PT"/>
        </w:rPr>
        <w:t xml:space="preserve">1 - </w:t>
      </w:r>
      <w:r w:rsidR="00EA3972" w:rsidRPr="003F38EA">
        <w:rPr>
          <w:lang w:val="pt-PT"/>
        </w:rPr>
        <w:t>Seja uma dada sequência (</w:t>
      </w:r>
      <w:r w:rsidR="00EA3972" w:rsidRPr="0063759A">
        <w:rPr>
          <w:i/>
          <w:lang w:val="pt-PT"/>
        </w:rPr>
        <w:t>array</w:t>
      </w:r>
      <w:r w:rsidR="00EA3972" w:rsidRPr="003F38EA">
        <w:rPr>
          <w:lang w:val="pt-PT"/>
        </w:rPr>
        <w:t xml:space="preserve">) </w:t>
      </w:r>
      <w:r w:rsidR="00EA3972">
        <w:rPr>
          <w:lang w:val="pt-PT"/>
        </w:rPr>
        <w:t xml:space="preserve">de </w:t>
      </w:r>
      <w:r w:rsidR="00E051EC">
        <w:rPr>
          <w:lang w:val="pt-PT"/>
        </w:rPr>
        <w:t>n elementos</w:t>
      </w:r>
      <w:r w:rsidR="00EA3972">
        <w:rPr>
          <w:lang w:val="pt-PT"/>
        </w:rPr>
        <w:t xml:space="preserve"> inteiros</w:t>
      </w:r>
      <w:r w:rsidR="005F7840">
        <w:rPr>
          <w:lang w:val="pt-PT"/>
        </w:rPr>
        <w:t xml:space="preserve"> e não ordenada</w:t>
      </w:r>
      <w:r w:rsidR="00EA3972">
        <w:rPr>
          <w:lang w:val="pt-PT"/>
        </w:rPr>
        <w:t>. P</w:t>
      </w:r>
      <w:r w:rsidR="00EA3972" w:rsidRPr="003F38EA">
        <w:rPr>
          <w:lang w:val="pt-PT"/>
        </w:rPr>
        <w:t xml:space="preserve">retende-se determinar </w:t>
      </w:r>
      <w:r w:rsidR="00EA3972">
        <w:rPr>
          <w:lang w:val="pt-PT"/>
        </w:rPr>
        <w:t>quantos elemento</w:t>
      </w:r>
      <w:r w:rsidR="00F10C64">
        <w:rPr>
          <w:lang w:val="pt-PT"/>
        </w:rPr>
        <w:t xml:space="preserve">s </w:t>
      </w:r>
      <w:r w:rsidR="00EA3972">
        <w:rPr>
          <w:lang w:val="pt-PT"/>
        </w:rPr>
        <w:t xml:space="preserve">da </w:t>
      </w:r>
      <w:r w:rsidR="00EA3972" w:rsidRPr="003F38EA">
        <w:rPr>
          <w:lang w:val="pt-PT"/>
        </w:rPr>
        <w:t xml:space="preserve">sequência </w:t>
      </w:r>
      <w:r w:rsidR="00692B16">
        <w:rPr>
          <w:lang w:val="pt-PT"/>
        </w:rPr>
        <w:t>respeitam</w:t>
      </w:r>
      <w:r w:rsidR="00F10C64">
        <w:rPr>
          <w:lang w:val="pt-PT"/>
        </w:rPr>
        <w:t xml:space="preserve"> a seguinte propriedade</w:t>
      </w:r>
      <w:r w:rsidR="00EA3972">
        <w:rPr>
          <w:lang w:val="pt-PT"/>
        </w:rPr>
        <w:t>:</w:t>
      </w:r>
    </w:p>
    <w:p w14:paraId="0523D905" w14:textId="773C648C" w:rsidR="00F43097" w:rsidRPr="00F10C64" w:rsidRDefault="00EA3972" w:rsidP="00EA3972">
      <w:pPr>
        <w:tabs>
          <w:tab w:val="center" w:pos="4819"/>
          <w:tab w:val="left" w:pos="7980"/>
        </w:tabs>
        <w:spacing w:before="120" w:after="120"/>
        <w:jc w:val="left"/>
        <w:rPr>
          <w:b/>
          <w:bCs/>
          <w:lang w:val="pt-PT"/>
        </w:rPr>
      </w:pPr>
      <w:r w:rsidRPr="00DB2022">
        <w:rPr>
          <w:lang w:val="pt-PT"/>
        </w:rPr>
        <w:tab/>
      </w:r>
      <w:r w:rsidRPr="00F10C64">
        <w:rPr>
          <w:b/>
          <w:bCs/>
          <w:lang w:val="pt-PT"/>
        </w:rPr>
        <w:t xml:space="preserve">array [i] </w:t>
      </w:r>
      <w:r w:rsidR="00F10C64" w:rsidRPr="00F10C64">
        <w:rPr>
          <w:b/>
          <w:bCs/>
          <w:lang w:val="pt-PT"/>
        </w:rPr>
        <w:t>=</w:t>
      </w:r>
      <w:r w:rsidRPr="00F10C64">
        <w:rPr>
          <w:b/>
          <w:bCs/>
          <w:lang w:val="pt-PT"/>
        </w:rPr>
        <w:t xml:space="preserve"> array [i</w:t>
      </w:r>
      <w:r w:rsidR="00F10C64" w:rsidRPr="00F10C64">
        <w:rPr>
          <w:b/>
          <w:bCs/>
          <w:lang w:val="pt-PT"/>
        </w:rPr>
        <w:t xml:space="preserve"> </w:t>
      </w:r>
      <w:r w:rsidRPr="00F10C64">
        <w:rPr>
          <w:b/>
          <w:bCs/>
          <w:lang w:val="pt-PT"/>
        </w:rPr>
        <w:t>–</w:t>
      </w:r>
      <w:r w:rsidR="00F10C64" w:rsidRPr="00F10C64">
        <w:rPr>
          <w:b/>
          <w:bCs/>
          <w:lang w:val="pt-PT"/>
        </w:rPr>
        <w:t xml:space="preserve"> </w:t>
      </w:r>
      <w:r w:rsidRPr="00F10C64">
        <w:rPr>
          <w:b/>
          <w:bCs/>
          <w:lang w:val="pt-PT"/>
        </w:rPr>
        <w:t>1]</w:t>
      </w:r>
      <w:r w:rsidR="00F10C64" w:rsidRPr="00F10C64">
        <w:rPr>
          <w:b/>
          <w:bCs/>
          <w:lang w:val="pt-PT"/>
        </w:rPr>
        <w:t xml:space="preserve"> + array [i + 1]</w:t>
      </w:r>
      <w:r w:rsidRPr="00F10C64">
        <w:rPr>
          <w:b/>
          <w:bCs/>
          <w:lang w:val="pt-PT"/>
        </w:rPr>
        <w:t>, para 0</w:t>
      </w:r>
      <w:r w:rsidR="00F10C64" w:rsidRPr="00F10C64">
        <w:rPr>
          <w:b/>
          <w:bCs/>
          <w:lang w:val="pt-PT"/>
        </w:rPr>
        <w:t xml:space="preserve"> &lt; i &lt; (n – 1) </w:t>
      </w:r>
    </w:p>
    <w:p w14:paraId="4FCF3DA8" w14:textId="5124735A" w:rsidR="00EA3972" w:rsidRDefault="00EA3972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</w:t>
      </w:r>
      <w:r w:rsidRPr="00EA3972">
        <w:rPr>
          <w:b/>
          <w:bCs/>
          <w:lang w:val="pt-PT"/>
        </w:rPr>
        <w:t>função</w:t>
      </w:r>
      <w:r w:rsidRPr="003F38EA">
        <w:rPr>
          <w:lang w:val="pt-PT"/>
        </w:rPr>
        <w:t xml:space="preserve">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e </w:t>
      </w:r>
      <w:r w:rsidRPr="0044026A">
        <w:rPr>
          <w:b/>
          <w:lang w:val="pt-PT"/>
        </w:rPr>
        <w:t>eficaz</w:t>
      </w:r>
      <w:r w:rsidRPr="003F38EA">
        <w:rPr>
          <w:lang w:val="pt-PT"/>
        </w:rPr>
        <w:t xml:space="preserve"> que</w:t>
      </w:r>
      <w:r>
        <w:rPr>
          <w:lang w:val="pt-PT"/>
        </w:rPr>
        <w:t xml:space="preserve"> determin</w:t>
      </w:r>
      <w:r w:rsidR="00E81AD4">
        <w:rPr>
          <w:lang w:val="pt-PT"/>
        </w:rPr>
        <w:t>e</w:t>
      </w:r>
      <w:r>
        <w:rPr>
          <w:lang w:val="pt-PT"/>
        </w:rPr>
        <w:t xml:space="preserve"> quantos elementos </w:t>
      </w:r>
      <w:r w:rsidRPr="00676C95">
        <w:rPr>
          <w:lang w:val="pt-PT"/>
        </w:rPr>
        <w:t xml:space="preserve">(resultado da </w:t>
      </w:r>
      <w:r>
        <w:rPr>
          <w:lang w:val="pt-PT"/>
        </w:rPr>
        <w:t>função</w:t>
      </w:r>
      <w:r w:rsidRPr="00676C95">
        <w:rPr>
          <w:lang w:val="pt-PT"/>
        </w:rPr>
        <w:t xml:space="preserve">) </w:t>
      </w:r>
      <w:r>
        <w:rPr>
          <w:lang w:val="pt-PT"/>
        </w:rPr>
        <w:t>de um</w:t>
      </w:r>
      <w:r w:rsidRPr="003F38EA">
        <w:rPr>
          <w:lang w:val="pt-PT"/>
        </w:rPr>
        <w:t xml:space="preserve">a sequência com n elementos </w:t>
      </w:r>
      <w:r>
        <w:rPr>
          <w:lang w:val="pt-PT"/>
        </w:rPr>
        <w:t xml:space="preserve">(sendo n &gt; </w:t>
      </w:r>
      <w:r w:rsidR="00F10C64">
        <w:rPr>
          <w:lang w:val="pt-PT"/>
        </w:rPr>
        <w:t>2</w:t>
      </w:r>
      <w:r>
        <w:rPr>
          <w:lang w:val="pt-PT"/>
        </w:rPr>
        <w:t>) respeitam esta propriedade</w:t>
      </w:r>
      <w:r w:rsidRPr="003F38EA">
        <w:rPr>
          <w:lang w:val="pt-PT"/>
        </w:rPr>
        <w:t>.</w:t>
      </w:r>
    </w:p>
    <w:p w14:paraId="5C7D2DB2" w14:textId="4A70243B" w:rsidR="00EA3972" w:rsidRPr="00EA3972" w:rsidRDefault="005F7840" w:rsidP="00E5079B">
      <w:pPr>
        <w:tabs>
          <w:tab w:val="left" w:pos="284"/>
        </w:tabs>
        <w:rPr>
          <w:b/>
          <w:bCs/>
          <w:lang w:val="pt-PT"/>
        </w:rPr>
      </w:pPr>
      <w:r w:rsidRPr="005F7840">
        <w:rPr>
          <w:b/>
          <w:bCs/>
          <w:lang w:val="pt-PT"/>
        </w:rPr>
        <w:tab/>
      </w:r>
      <w:r w:rsidR="00EA3972" w:rsidRPr="00EA3972">
        <w:rPr>
          <w:b/>
          <w:bCs/>
          <w:u w:val="single"/>
          <w:lang w:val="pt-PT"/>
        </w:rPr>
        <w:t>Depois de validar o algoritmo apresente</w:t>
      </w:r>
      <w:r>
        <w:rPr>
          <w:b/>
          <w:bCs/>
          <w:u w:val="single"/>
          <w:lang w:val="pt-PT"/>
        </w:rPr>
        <w:t xml:space="preserve"> a função</w:t>
      </w:r>
      <w:r w:rsidR="00EA3972" w:rsidRPr="00EA3972">
        <w:rPr>
          <w:b/>
          <w:bCs/>
          <w:u w:val="single"/>
          <w:lang w:val="pt-PT"/>
        </w:rPr>
        <w:t xml:space="preserve"> no verso da folha</w:t>
      </w:r>
      <w:r w:rsidR="00F43097">
        <w:rPr>
          <w:b/>
          <w:bCs/>
          <w:u w:val="single"/>
          <w:lang w:val="pt-PT"/>
        </w:rPr>
        <w:t>.</w:t>
      </w:r>
    </w:p>
    <w:p w14:paraId="494EF36F" w14:textId="77777777" w:rsidR="00EA3972" w:rsidRPr="00FD2CB5" w:rsidRDefault="00EA3972" w:rsidP="00EA3972">
      <w:pPr>
        <w:rPr>
          <w:sz w:val="20"/>
          <w:lang w:val="pt-PT"/>
        </w:rPr>
      </w:pPr>
    </w:p>
    <w:p w14:paraId="4AB66304" w14:textId="6DC3A88B" w:rsidR="00F10C64" w:rsidRDefault="00F10C64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Pretende-se d</w:t>
      </w:r>
      <w:r w:rsidR="00EA3972">
        <w:rPr>
          <w:lang w:val="pt-PT"/>
        </w:rPr>
        <w:t>etermin</w:t>
      </w:r>
      <w:r>
        <w:rPr>
          <w:lang w:val="pt-PT"/>
        </w:rPr>
        <w:t>ar</w:t>
      </w:r>
      <w:r w:rsidR="00EA3972">
        <w:rPr>
          <w:lang w:val="pt-PT"/>
        </w:rPr>
        <w:t xml:space="preserve"> experimentalmente </w:t>
      </w:r>
      <w:r w:rsidR="00EA3972" w:rsidRPr="0010210B">
        <w:rPr>
          <w:lang w:val="pt-PT"/>
        </w:rPr>
        <w:t xml:space="preserve">a </w:t>
      </w:r>
      <w:r w:rsidR="00EA3972" w:rsidRPr="007358D9">
        <w:rPr>
          <w:b/>
          <w:lang w:val="pt-PT"/>
        </w:rPr>
        <w:t xml:space="preserve">ordem de </w:t>
      </w:r>
      <w:r w:rsidR="00EA3972" w:rsidRPr="00EC3F39">
        <w:rPr>
          <w:b/>
          <w:lang w:val="pt-PT"/>
        </w:rPr>
        <w:t xml:space="preserve">complexidade do número de </w:t>
      </w:r>
      <w:r w:rsidR="00EA3972">
        <w:rPr>
          <w:b/>
          <w:lang w:val="pt-PT"/>
        </w:rPr>
        <w:t>compara</w:t>
      </w:r>
      <w:r w:rsidR="00EA3972" w:rsidRPr="00EC3F39">
        <w:rPr>
          <w:b/>
          <w:lang w:val="pt-PT"/>
        </w:rPr>
        <w:t>ções</w:t>
      </w:r>
      <w:r w:rsidR="00EA3972" w:rsidRPr="00955AC0">
        <w:rPr>
          <w:lang w:val="pt-PT"/>
        </w:rPr>
        <w:t xml:space="preserve"> efetuadas</w:t>
      </w:r>
      <w:r w:rsidR="00F43097">
        <w:rPr>
          <w:lang w:val="pt-PT"/>
        </w:rPr>
        <w:t xml:space="preserve"> pelo algoritmo e</w:t>
      </w:r>
      <w:r w:rsidR="00EA3972" w:rsidRPr="00955AC0">
        <w:rPr>
          <w:lang w:val="pt-PT"/>
        </w:rPr>
        <w:t xml:space="preserve"> envolvendo elementos da sequência</w:t>
      </w:r>
      <w:r w:rsidR="00EA3972" w:rsidRPr="0010210B">
        <w:rPr>
          <w:lang w:val="pt-PT"/>
        </w:rPr>
        <w:t xml:space="preserve">. </w:t>
      </w:r>
    </w:p>
    <w:p w14:paraId="1AB0D86C" w14:textId="77777777" w:rsidR="00F10C64" w:rsidRDefault="00F10C64" w:rsidP="00F10C64">
      <w:pPr>
        <w:tabs>
          <w:tab w:val="left" w:pos="284"/>
        </w:tabs>
        <w:ind w:left="284"/>
        <w:rPr>
          <w:lang w:val="pt-PT"/>
        </w:rPr>
      </w:pPr>
    </w:p>
    <w:p w14:paraId="3A50E427" w14:textId="3659FEBD" w:rsidR="00E5079B" w:rsidRPr="005F7840" w:rsidRDefault="00EA3972" w:rsidP="005F7840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seguintes </w:t>
      </w:r>
      <w:r w:rsidR="00F10C64">
        <w:rPr>
          <w:lang w:val="pt-PT"/>
        </w:rPr>
        <w:t xml:space="preserve">sequências </w:t>
      </w:r>
      <w:r>
        <w:rPr>
          <w:lang w:val="pt-PT"/>
        </w:rPr>
        <w:t xml:space="preserve">de </w:t>
      </w:r>
      <w:r w:rsidR="00E051EC">
        <w:rPr>
          <w:lang w:val="pt-PT"/>
        </w:rPr>
        <w:t>10</w:t>
      </w:r>
      <w:r>
        <w:rPr>
          <w:lang w:val="pt-PT"/>
        </w:rPr>
        <w:t xml:space="preserve"> </w:t>
      </w:r>
      <w:r w:rsidR="00F43097">
        <w:rPr>
          <w:lang w:val="pt-PT"/>
        </w:rPr>
        <w:t xml:space="preserve">elementos </w:t>
      </w:r>
      <w:r>
        <w:rPr>
          <w:lang w:val="pt-PT"/>
        </w:rPr>
        <w:t>inteiros</w:t>
      </w:r>
      <w:r w:rsidR="00F43097">
        <w:rPr>
          <w:lang w:val="pt-PT"/>
        </w:rPr>
        <w:t>,</w:t>
      </w:r>
      <w:r>
        <w:rPr>
          <w:lang w:val="pt-PT"/>
        </w:rPr>
        <w:t xml:space="preserve"> que cobrem </w:t>
      </w:r>
      <w:r w:rsidR="00F10C64">
        <w:rPr>
          <w:lang w:val="pt-PT"/>
        </w:rPr>
        <w:t>algumas</w:t>
      </w:r>
      <w:r w:rsidR="00F43097">
        <w:rPr>
          <w:lang w:val="pt-PT"/>
        </w:rPr>
        <w:t xml:space="preserve"> </w:t>
      </w:r>
      <w:r>
        <w:rPr>
          <w:lang w:val="pt-PT"/>
        </w:rPr>
        <w:t xml:space="preserve">situações possíveis de execução do algoritmo. </w:t>
      </w:r>
    </w:p>
    <w:p w14:paraId="74DDC722" w14:textId="52F05B98" w:rsidR="00EA3972" w:rsidRDefault="00E051EC" w:rsidP="00E5079B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>Determine</w:t>
      </w:r>
      <w:r w:rsidR="00F43097">
        <w:rPr>
          <w:lang w:val="pt-PT"/>
        </w:rPr>
        <w:t>,</w:t>
      </w:r>
      <w:r w:rsidR="00EA3972">
        <w:rPr>
          <w:lang w:val="pt-PT"/>
        </w:rPr>
        <w:t xml:space="preserve"> para cada uma delas</w:t>
      </w:r>
      <w:r w:rsidR="00F43097">
        <w:rPr>
          <w:lang w:val="pt-PT"/>
        </w:rPr>
        <w:t>,</w:t>
      </w:r>
      <w:r w:rsidR="00EA3972">
        <w:rPr>
          <w:lang w:val="pt-PT"/>
        </w:rPr>
        <w:t xml:space="preserve"> o número de elementos que obedecem à condição e o número de </w:t>
      </w:r>
      <w:r w:rsidR="00EA3972" w:rsidRPr="009731A6">
        <w:rPr>
          <w:lang w:val="pt-PT"/>
        </w:rPr>
        <w:t>comparações</w:t>
      </w:r>
      <w:r w:rsidR="00EA3972">
        <w:rPr>
          <w:lang w:val="pt-PT"/>
        </w:rPr>
        <w:t xml:space="preserve"> e</w:t>
      </w:r>
      <w:r w:rsidR="00F43097">
        <w:rPr>
          <w:lang w:val="pt-PT"/>
        </w:rPr>
        <w:t>fetuadas</w:t>
      </w:r>
      <w:r w:rsidR="00E5079B">
        <w:rPr>
          <w:lang w:val="pt-PT"/>
        </w:rPr>
        <w:t>, envolvendo elementos da sequência</w:t>
      </w:r>
      <w:r w:rsidR="00EA3972">
        <w:rPr>
          <w:lang w:val="pt-PT"/>
        </w:rPr>
        <w:t>.</w:t>
      </w:r>
    </w:p>
    <w:p w14:paraId="18961DF8" w14:textId="77777777" w:rsidR="00D32AC4" w:rsidRDefault="00D32AC4" w:rsidP="00D32AC4">
      <w:pPr>
        <w:pStyle w:val="ListParagraph"/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"/>
        <w:gridCol w:w="363"/>
        <w:gridCol w:w="364"/>
        <w:gridCol w:w="363"/>
        <w:gridCol w:w="363"/>
        <w:gridCol w:w="363"/>
        <w:gridCol w:w="363"/>
        <w:gridCol w:w="363"/>
        <w:gridCol w:w="363"/>
        <w:gridCol w:w="441"/>
        <w:gridCol w:w="232"/>
        <w:gridCol w:w="1207"/>
        <w:gridCol w:w="519"/>
        <w:gridCol w:w="236"/>
        <w:gridCol w:w="1890"/>
        <w:gridCol w:w="567"/>
      </w:tblGrid>
      <w:tr w:rsidR="00D32AC4" w14:paraId="29114304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3BB73" w14:textId="7C8906C0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B8974" w14:textId="2FD4DC5A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EA880" w14:textId="1416320E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FFF47" w14:textId="328AEFE5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E3E6E" w14:textId="1721EF7F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AF509" w14:textId="0BEDA3AC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70DF9" w14:textId="36ACAA5E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FC9AB" w14:textId="1910AA6C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89883" w14:textId="2F66B5A5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A8F0" w14:textId="20F9B910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A91A0A" w14:textId="77777777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0E6BC" w14:textId="77FBF313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0BB8C" w14:textId="1732C830" w:rsidR="00D32AC4" w:rsidRPr="00E5079B" w:rsidRDefault="00BE37B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38BF42E" w14:textId="77777777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7D05C" w14:textId="44CA6BBD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 w:rsid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145D8" w14:textId="4C18F2B4" w:rsidR="00D32AC4" w:rsidRPr="00E5079B" w:rsidRDefault="00BE37B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</w:tr>
      <w:tr w:rsidR="00E5079B" w14:paraId="1D10AA32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4B83D" w14:textId="59AC1CF0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37F6A" w14:textId="6BD636F3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2CC7F" w14:textId="14070629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6628B" w14:textId="6C840C5D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B7CA0" w14:textId="20DB31D7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CB015" w14:textId="1413C7DF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C111D" w14:textId="55E7636B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94633" w14:textId="28DDDC8F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6E300" w14:textId="626327DF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F53FC" w14:textId="0D821905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35EFAB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5D459" w14:textId="005E2F9B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02017" w14:textId="5C548091" w:rsidR="00E5079B" w:rsidRPr="00E5079B" w:rsidRDefault="00BE37B4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60D1DF7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BF050" w14:textId="60E79D1B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F24B9" w14:textId="4885B260" w:rsidR="00E5079B" w:rsidRPr="00E5079B" w:rsidRDefault="00BE37B4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E5079B" w14:paraId="162ACAC8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E039A" w14:textId="530690C2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33E8D" w14:textId="3DEC484E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815A1" w14:textId="2C9EAC68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4B13D" w14:textId="5E48E3FA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2B53B" w14:textId="2D5ED1A0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CF0B4" w14:textId="299CBEDE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B075A" w14:textId="7D531905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5D8FE" w14:textId="77F3D4DE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2652E" w14:textId="603A32D2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09EE8" w14:textId="632BF60D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E6DD43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CF43D" w14:textId="3854FF23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2865A" w14:textId="30D52886" w:rsidR="00E5079B" w:rsidRPr="00E5079B" w:rsidRDefault="00BE37B4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5B9F597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8FB65" w14:textId="0DE54B70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11D38" w14:textId="0610AB3B" w:rsidR="00E5079B" w:rsidRPr="00E5079B" w:rsidRDefault="00BE37B4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E5079B" w14:paraId="36276E6A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3A9CB" w14:textId="3176CA56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5B346" w14:textId="07C8F74C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B7F3C" w14:textId="4A4E2871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D15E9" w14:textId="4179A4D0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E61D1" w14:textId="167C09F0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B3E0F" w14:textId="2F95EB78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88296" w14:textId="257725AD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6BD16" w14:textId="66ED1179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D3ED" w14:textId="2FC42E91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F0A42" w14:textId="143B41D3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51953AE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BFB8C" w14:textId="2FCCB38A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E12AE" w14:textId="7C805B17" w:rsidR="00E5079B" w:rsidRPr="00E5079B" w:rsidRDefault="00BE37B4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17FA1D6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055B2" w14:textId="64881674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48E64" w14:textId="55CBC9FC" w:rsidR="00E5079B" w:rsidRPr="00E5079B" w:rsidRDefault="00BE37B4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E5079B" w14:paraId="0007AD3F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83E4B" w14:textId="2493FAB8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AB07E" w14:textId="5C061C24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1A52B" w14:textId="71726CDD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A42D5" w14:textId="4DC747AE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2A18C" w14:textId="7115BF8A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C4C3B" w14:textId="6A620F76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53B24" w14:textId="4EF8054C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AA765" w14:textId="1BF00FE0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4CD4B" w14:textId="639DC0FD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49CFA" w14:textId="3601A817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A6D76C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31157" w14:textId="23B74A3D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D2D45" w14:textId="63338D52" w:rsidR="00E5079B" w:rsidRPr="00E5079B" w:rsidRDefault="00BE37B4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81EAD6D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FDDA8" w14:textId="1973D395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72C34" w14:textId="4BC16851" w:rsidR="00E5079B" w:rsidRPr="00E5079B" w:rsidRDefault="00BE37B4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</w:tbl>
    <w:p w14:paraId="39D0C158" w14:textId="77777777" w:rsidR="00D32AC4" w:rsidRDefault="00D32AC4" w:rsidP="00D32AC4">
      <w:pPr>
        <w:tabs>
          <w:tab w:val="left" w:pos="284"/>
        </w:tabs>
        <w:ind w:left="284"/>
        <w:rPr>
          <w:lang w:val="pt-PT"/>
        </w:rPr>
      </w:pPr>
    </w:p>
    <w:p w14:paraId="7ABC6A4D" w14:textId="2324E3A9" w:rsidR="00EA3972" w:rsidRPr="00E81AD4" w:rsidRDefault="00EA3972" w:rsidP="00EA3972">
      <w:pPr>
        <w:rPr>
          <w:b/>
          <w:bCs/>
          <w:lang w:val="pt-PT"/>
        </w:rPr>
      </w:pPr>
      <w:r w:rsidRPr="00E81AD4">
        <w:rPr>
          <w:b/>
          <w:bCs/>
          <w:lang w:val="pt-PT"/>
        </w:rPr>
        <w:t>Depois d</w:t>
      </w:r>
      <w:r w:rsidR="00C819B0">
        <w:rPr>
          <w:b/>
          <w:bCs/>
          <w:lang w:val="pt-PT"/>
        </w:rPr>
        <w:t>os testes experimentais</w:t>
      </w:r>
      <w:r w:rsidRPr="00E81AD4">
        <w:rPr>
          <w:b/>
          <w:bCs/>
          <w:lang w:val="pt-PT"/>
        </w:rPr>
        <w:t xml:space="preserve"> responda às seguintes questões:</w:t>
      </w:r>
    </w:p>
    <w:p w14:paraId="29470F06" w14:textId="77777777" w:rsidR="00EA3972" w:rsidRPr="00A55EF1" w:rsidRDefault="00EA3972" w:rsidP="00EA3972">
      <w:pPr>
        <w:rPr>
          <w:sz w:val="20"/>
          <w:lang w:val="pt-PT"/>
        </w:rPr>
      </w:pPr>
    </w:p>
    <w:p w14:paraId="2618272F" w14:textId="54FE367A" w:rsidR="00EA3972" w:rsidRDefault="00EA3972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Em termos do número de </w:t>
      </w:r>
      <w:r w:rsidRPr="009731A6">
        <w:rPr>
          <w:lang w:val="pt-PT"/>
        </w:rPr>
        <w:t>comparações</w:t>
      </w:r>
      <w:r>
        <w:rPr>
          <w:lang w:val="pt-PT"/>
        </w:rPr>
        <w:t xml:space="preserve"> efetuadas</w:t>
      </w:r>
      <w:r w:rsidR="00F43097">
        <w:rPr>
          <w:lang w:val="pt-PT"/>
        </w:rPr>
        <w:t>,</w:t>
      </w:r>
      <w:r>
        <w:rPr>
          <w:lang w:val="pt-PT"/>
        </w:rPr>
        <w:t xml:space="preserve">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577E1F" w14:paraId="44C2A481" w14:textId="77777777" w:rsidTr="001004B4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0229" w14:textId="5D3C05A7" w:rsidR="005F7840" w:rsidRPr="00774E98" w:rsidRDefault="00242A22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número de comparações depende apenas do número de elementos que o array tem e não d</w:t>
            </w:r>
            <w:r w:rsidR="008409C6">
              <w:rPr>
                <w:sz w:val="22"/>
                <w:szCs w:val="22"/>
                <w:lang w:val="pt-PT"/>
              </w:rPr>
              <w:t>epende do conteúdo dos elementos em si</w:t>
            </w:r>
            <w:r w:rsidR="00B75724">
              <w:rPr>
                <w:sz w:val="22"/>
                <w:szCs w:val="22"/>
                <w:lang w:val="pt-PT"/>
              </w:rPr>
              <w:t>, ou seja, da sua ordenação</w:t>
            </w:r>
            <w:r w:rsidR="008409C6">
              <w:rPr>
                <w:sz w:val="22"/>
                <w:szCs w:val="22"/>
                <w:lang w:val="pt-PT"/>
              </w:rPr>
              <w:t xml:space="preserve">. Não existe melhor ou pior caso, todos os </w:t>
            </w:r>
            <w:proofErr w:type="spellStart"/>
            <w:r w:rsidR="008409C6">
              <w:rPr>
                <w:sz w:val="22"/>
                <w:szCs w:val="22"/>
                <w:lang w:val="pt-PT"/>
              </w:rPr>
              <w:t>arrays</w:t>
            </w:r>
            <w:proofErr w:type="spellEnd"/>
            <w:r w:rsidR="008409C6">
              <w:rPr>
                <w:sz w:val="22"/>
                <w:szCs w:val="22"/>
                <w:lang w:val="pt-PT"/>
              </w:rPr>
              <w:t xml:space="preserve"> de n elementos irão ter o mesmo número de operações.</w:t>
            </w:r>
          </w:p>
        </w:tc>
      </w:tr>
    </w:tbl>
    <w:p w14:paraId="07A3ECED" w14:textId="77777777" w:rsidR="00EA3972" w:rsidRPr="00FD2CB5" w:rsidRDefault="00EA3972" w:rsidP="00EA3972">
      <w:pPr>
        <w:rPr>
          <w:sz w:val="20"/>
          <w:lang w:val="pt-PT"/>
        </w:rPr>
      </w:pPr>
    </w:p>
    <w:p w14:paraId="36C4F213" w14:textId="1E292444" w:rsidR="00EA3972" w:rsidRDefault="00692B16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Com base nos resultados experimentais, q</w:t>
      </w:r>
      <w:r w:rsidR="00EA3972">
        <w:rPr>
          <w:lang w:val="pt-PT"/>
        </w:rPr>
        <w:t>ual é a ordem de complexidade do algoritmo?</w:t>
      </w:r>
      <w:r w:rsidR="00AC0360">
        <w:rPr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577E1F" w14:paraId="66C52099" w14:textId="77777777" w:rsidTr="001004B4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B601" w14:textId="70707EF7" w:rsidR="005F7840" w:rsidRPr="00774E98" w:rsidRDefault="00333507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Com base nos resultados a ordem de complexidade é </w:t>
            </w:r>
            <w:r w:rsidR="00B74D95">
              <w:rPr>
                <w:sz w:val="22"/>
                <w:szCs w:val="22"/>
                <w:lang w:val="pt-PT"/>
              </w:rPr>
              <w:t xml:space="preserve">de O(n), pois para um </w:t>
            </w:r>
            <w:proofErr w:type="spellStart"/>
            <w:r w:rsidR="00316106">
              <w:rPr>
                <w:sz w:val="22"/>
                <w:szCs w:val="22"/>
                <w:lang w:val="pt-PT"/>
              </w:rPr>
              <w:t>arrays</w:t>
            </w:r>
            <w:proofErr w:type="spellEnd"/>
            <w:r w:rsidR="00316106">
              <w:rPr>
                <w:sz w:val="22"/>
                <w:szCs w:val="22"/>
                <w:lang w:val="pt-PT"/>
              </w:rPr>
              <w:t xml:space="preserve"> com 10 elementos obtemos 8 </w:t>
            </w:r>
            <w:r w:rsidR="00D249D0">
              <w:rPr>
                <w:sz w:val="22"/>
                <w:szCs w:val="22"/>
                <w:lang w:val="pt-PT"/>
              </w:rPr>
              <w:t>comparações</w:t>
            </w:r>
            <w:r w:rsidR="00316106">
              <w:rPr>
                <w:sz w:val="22"/>
                <w:szCs w:val="22"/>
                <w:lang w:val="pt-PT"/>
              </w:rPr>
              <w:t xml:space="preserve">, para </w:t>
            </w:r>
            <w:proofErr w:type="spellStart"/>
            <w:r w:rsidR="00316106">
              <w:rPr>
                <w:sz w:val="22"/>
                <w:szCs w:val="22"/>
                <w:lang w:val="pt-PT"/>
              </w:rPr>
              <w:t>arrays</w:t>
            </w:r>
            <w:proofErr w:type="spellEnd"/>
            <w:r w:rsidR="00316106">
              <w:rPr>
                <w:sz w:val="22"/>
                <w:szCs w:val="22"/>
                <w:lang w:val="pt-PT"/>
              </w:rPr>
              <w:t xml:space="preserve"> com </w:t>
            </w:r>
            <w:r w:rsidR="00D249D0">
              <w:rPr>
                <w:sz w:val="22"/>
                <w:szCs w:val="22"/>
                <w:lang w:val="pt-PT"/>
              </w:rPr>
              <w:t xml:space="preserve">4 elementos obtemos 2 comparações e </w:t>
            </w:r>
            <w:proofErr w:type="spellStart"/>
            <w:r w:rsidR="00D249D0">
              <w:rPr>
                <w:sz w:val="22"/>
                <w:szCs w:val="22"/>
                <w:lang w:val="pt-PT"/>
              </w:rPr>
              <w:t>arrays</w:t>
            </w:r>
            <w:proofErr w:type="spellEnd"/>
            <w:r w:rsidR="00D249D0">
              <w:rPr>
                <w:sz w:val="22"/>
                <w:szCs w:val="22"/>
                <w:lang w:val="pt-PT"/>
              </w:rPr>
              <w:t xml:space="preserve">  com 6 elementos obtemos 4 comparações. Chegamos a uma tendência de </w:t>
            </w:r>
            <w:proofErr w:type="spellStart"/>
            <w:r w:rsidR="003B7F53">
              <w:rPr>
                <w:sz w:val="22"/>
                <w:szCs w:val="22"/>
                <w:lang w:val="pt-PT"/>
              </w:rPr>
              <w:t>nComp</w:t>
            </w:r>
            <w:proofErr w:type="spellEnd"/>
            <w:r w:rsidR="0070790D">
              <w:rPr>
                <w:sz w:val="22"/>
                <w:szCs w:val="22"/>
                <w:lang w:val="pt-PT"/>
              </w:rPr>
              <w:t xml:space="preserve"> = </w:t>
            </w:r>
            <w:r w:rsidR="003B7F53">
              <w:rPr>
                <w:sz w:val="22"/>
                <w:szCs w:val="22"/>
                <w:lang w:val="pt-PT"/>
              </w:rPr>
              <w:t>n</w:t>
            </w:r>
            <w:r w:rsidR="0070790D">
              <w:rPr>
                <w:sz w:val="22"/>
                <w:szCs w:val="22"/>
                <w:lang w:val="pt-PT"/>
              </w:rPr>
              <w:t xml:space="preserve"> – 2 onde </w:t>
            </w:r>
            <w:r w:rsidR="003B7F53">
              <w:rPr>
                <w:sz w:val="22"/>
                <w:szCs w:val="22"/>
                <w:lang w:val="pt-PT"/>
              </w:rPr>
              <w:t>n</w:t>
            </w:r>
            <w:r w:rsidR="0070790D">
              <w:rPr>
                <w:sz w:val="22"/>
                <w:szCs w:val="22"/>
                <w:lang w:val="pt-PT"/>
              </w:rPr>
              <w:t xml:space="preserve"> é o número de elementos do array.</w:t>
            </w:r>
          </w:p>
        </w:tc>
      </w:tr>
    </w:tbl>
    <w:p w14:paraId="3C87A2A9" w14:textId="77777777" w:rsidR="00EA3972" w:rsidRPr="00FD2CB5" w:rsidRDefault="00EA3972" w:rsidP="00EA3972">
      <w:pPr>
        <w:rPr>
          <w:sz w:val="20"/>
          <w:lang w:val="pt-PT"/>
        </w:rPr>
      </w:pPr>
    </w:p>
    <w:p w14:paraId="637EE434" w14:textId="77777777" w:rsidR="005F7840" w:rsidRPr="005F7840" w:rsidRDefault="00EA3972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u w:val="single"/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</w:t>
      </w:r>
      <w:r w:rsidRPr="0010210B">
        <w:rPr>
          <w:lang w:val="pt-PT"/>
        </w:rPr>
        <w:t>uma expressão matemática exata e simplificada</w:t>
      </w:r>
      <w:r>
        <w:rPr>
          <w:lang w:val="pt-PT"/>
        </w:rPr>
        <w:t xml:space="preserve">. </w:t>
      </w:r>
    </w:p>
    <w:p w14:paraId="3A780C7B" w14:textId="33807E6D" w:rsidR="00EA3972" w:rsidRDefault="00EA3972" w:rsidP="005F7840">
      <w:pPr>
        <w:tabs>
          <w:tab w:val="left" w:pos="284"/>
        </w:tabs>
        <w:ind w:left="284"/>
        <w:rPr>
          <w:u w:val="single"/>
          <w:lang w:val="pt-PT"/>
        </w:rPr>
      </w:pPr>
      <w:r w:rsidRPr="00F43097">
        <w:rPr>
          <w:b/>
          <w:bCs/>
          <w:u w:val="single"/>
          <w:lang w:val="pt-PT"/>
        </w:rPr>
        <w:t>Faça a análise no verso da folha</w:t>
      </w:r>
      <w:r w:rsidR="00F43097">
        <w:rPr>
          <w:b/>
          <w:bCs/>
          <w:u w:val="single"/>
          <w:lang w:val="pt-PT"/>
        </w:rPr>
        <w:t>.</w:t>
      </w:r>
    </w:p>
    <w:p w14:paraId="2A83916B" w14:textId="77777777" w:rsidR="00EA3972" w:rsidRPr="00FD2CB5" w:rsidRDefault="00EA3972" w:rsidP="00EA3972">
      <w:pPr>
        <w:rPr>
          <w:sz w:val="20"/>
          <w:lang w:val="pt-PT"/>
        </w:rPr>
      </w:pPr>
    </w:p>
    <w:p w14:paraId="146E7B55" w14:textId="71B301BC" w:rsidR="00EA3972" w:rsidRPr="0010210B" w:rsidRDefault="00EA3972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 w:rsidR="00AC0360" w:rsidRPr="00AC0360">
        <w:rPr>
          <w:b/>
          <w:bCs/>
          <w:lang w:val="pt-PT"/>
        </w:rPr>
        <w:t>n</w:t>
      </w:r>
      <w:r w:rsidRPr="00AC0360">
        <w:rPr>
          <w:b/>
          <w:bCs/>
          <w:lang w:val="pt-PT"/>
        </w:rPr>
        <w:t xml:space="preserve">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577E1F" w14:paraId="6E8C112F" w14:textId="77777777" w:rsidTr="005F7840">
        <w:trPr>
          <w:trHeight w:val="916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9AF" w14:textId="3FDFE6BD" w:rsidR="005F7840" w:rsidRPr="00CD0AB0" w:rsidRDefault="002C331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Usando a expressão obtida na Análise Formal do Algoritmo, para um n = 10</w:t>
            </w:r>
            <w:r w:rsidR="006B7EF8">
              <w:rPr>
                <w:sz w:val="22"/>
                <w:szCs w:val="22"/>
                <w:lang w:val="pt-PT"/>
              </w:rPr>
              <w:t xml:space="preserve"> =</w:t>
            </w:r>
            <w:r w:rsidR="006B7EF8" w:rsidRPr="006B7EF8">
              <w:rPr>
                <w:sz w:val="22"/>
                <w:szCs w:val="22"/>
                <w:lang w:val="pt-PT"/>
              </w:rPr>
              <w:t>&gt;</w:t>
            </w:r>
            <w:r w:rsidR="006B7EF8">
              <w:rPr>
                <w:sz w:val="22"/>
                <w:szCs w:val="22"/>
                <w:lang w:val="pt-PT"/>
              </w:rPr>
              <w:t xml:space="preserve"> </w:t>
            </w:r>
            <w:proofErr w:type="spellStart"/>
            <w:r w:rsidR="006B7EF8">
              <w:rPr>
                <w:sz w:val="22"/>
                <w:szCs w:val="22"/>
                <w:lang w:val="pt-PT"/>
              </w:rPr>
              <w:t>nops</w:t>
            </w:r>
            <w:proofErr w:type="spellEnd"/>
            <w:r w:rsidR="006B7EF8">
              <w:rPr>
                <w:sz w:val="22"/>
                <w:szCs w:val="22"/>
                <w:lang w:val="pt-PT"/>
              </w:rPr>
              <w:t xml:space="preserve"> = 10 – 2 = 8, valor que está de acordo com os valores experimentais obtidos</w:t>
            </w:r>
          </w:p>
          <w:p w14:paraId="2DA6AEC9" w14:textId="77777777" w:rsidR="005F7840" w:rsidRPr="00774E9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6A33C0FA" w14:textId="5688EE09" w:rsidR="0080081B" w:rsidRPr="00156642" w:rsidRDefault="0080081B" w:rsidP="0080081B">
      <w:pPr>
        <w:pStyle w:val="TtulodoCaptulo"/>
        <w:rPr>
          <w:lang w:val="en-US"/>
        </w:rPr>
      </w:pPr>
      <w:r w:rsidRPr="00156642">
        <w:rPr>
          <w:lang w:val="en-US"/>
        </w:rPr>
        <w:lastRenderedPageBreak/>
        <w:t>Função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6184F" w:rsidRPr="00F10C64" w14:paraId="72A69108" w14:textId="77777777" w:rsidTr="007D3125">
        <w:trPr>
          <w:trHeight w:val="468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B567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proofErr w:type="spellStart"/>
            <w:r w:rsidRPr="00CD0AB0">
              <w:rPr>
                <w:rFonts w:ascii="Consolas" w:hAnsi="Consolas"/>
                <w:color w:val="DCDCAA"/>
                <w:sz w:val="21"/>
                <w:szCs w:val="21"/>
                <w:lang w:val="en-US" w:eastAsia="pt-PT"/>
              </w:rPr>
              <w:t>func</w:t>
            </w:r>
            <w:proofErr w:type="spellEnd"/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CD0AB0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array</w:t>
            </w:r>
            <w:r w:rsidRPr="00CD0AB0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[]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, </w:t>
            </w:r>
            <w:r w:rsidRPr="00CD0AB0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 </w:t>
            </w:r>
          </w:p>
          <w:p w14:paraId="5A1F2109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{</w:t>
            </w:r>
          </w:p>
          <w:p w14:paraId="77433055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CD0AB0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assert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&gt; </w:t>
            </w:r>
            <w:r w:rsidRPr="00CD0AB0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2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&amp;&amp; </w:t>
            </w:r>
            <w:r w:rsidRPr="00CD0AB0">
              <w:rPr>
                <w:rFonts w:ascii="Consolas" w:hAnsi="Consolas"/>
                <w:color w:val="CE9178"/>
                <w:sz w:val="21"/>
                <w:szCs w:val="21"/>
                <w:lang w:val="en-US" w:eastAsia="pt-PT"/>
              </w:rPr>
              <w:t>"The array must have 3 elements or more."</w:t>
            </w:r>
            <w:proofErr w:type="gramStart"/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);</w:t>
            </w:r>
            <w:proofErr w:type="gramEnd"/>
          </w:p>
          <w:p w14:paraId="67A21374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CD0AB0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res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Pr="00CD0AB0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   </w:t>
            </w:r>
            <w:r w:rsidRPr="00CD0AB0">
              <w:rPr>
                <w:rFonts w:ascii="Consolas" w:hAnsi="Consolas"/>
                <w:color w:val="6A9955"/>
                <w:sz w:val="21"/>
                <w:szCs w:val="21"/>
                <w:lang w:val="en-US" w:eastAsia="pt-PT"/>
              </w:rPr>
              <w:t>// Number of elements that verify the condition</w:t>
            </w:r>
          </w:p>
          <w:p w14:paraId="4FD13C9B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</w:p>
          <w:p w14:paraId="290EDCA1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CD0AB0">
              <w:rPr>
                <w:rFonts w:ascii="Consolas" w:hAnsi="Consolas"/>
                <w:color w:val="6A9955"/>
                <w:sz w:val="21"/>
                <w:szCs w:val="21"/>
                <w:lang w:val="en-US" w:eastAsia="pt-PT"/>
              </w:rPr>
              <w:t>// 0 &lt; i &lt; (</w:t>
            </w:r>
            <w:proofErr w:type="gramStart"/>
            <w:r w:rsidRPr="00CD0AB0">
              <w:rPr>
                <w:rFonts w:ascii="Consolas" w:hAnsi="Consolas"/>
                <w:color w:val="6A9955"/>
                <w:sz w:val="21"/>
                <w:szCs w:val="21"/>
                <w:lang w:val="en-US" w:eastAsia="pt-PT"/>
              </w:rPr>
              <w:t>n –1</w:t>
            </w:r>
            <w:proofErr w:type="gramEnd"/>
            <w:r w:rsidRPr="00CD0AB0">
              <w:rPr>
                <w:rFonts w:ascii="Consolas" w:hAnsi="Consolas"/>
                <w:color w:val="6A9955"/>
                <w:sz w:val="21"/>
                <w:szCs w:val="21"/>
                <w:lang w:val="en-US" w:eastAsia="pt-PT"/>
              </w:rPr>
              <w:t>)</w:t>
            </w:r>
          </w:p>
          <w:p w14:paraId="3A32C98E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CD0AB0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for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(</w:t>
            </w:r>
            <w:r w:rsidRPr="00CD0AB0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Pr="00CD0AB0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1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&lt; 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- </w:t>
            </w:r>
            <w:r w:rsidRPr="00CD0AB0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1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++)</w:t>
            </w:r>
          </w:p>
          <w:p w14:paraId="496B27D9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{</w:t>
            </w:r>
          </w:p>
          <w:p w14:paraId="2EE492D0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proofErr w:type="spellStart"/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nComp</w:t>
            </w:r>
            <w:proofErr w:type="spellEnd"/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++;  </w:t>
            </w:r>
            <w:r w:rsidRPr="00CD0AB0">
              <w:rPr>
                <w:rFonts w:ascii="Consolas" w:hAnsi="Consolas"/>
                <w:color w:val="6A9955"/>
                <w:sz w:val="21"/>
                <w:szCs w:val="21"/>
                <w:lang w:val="en-US" w:eastAsia="pt-PT"/>
              </w:rPr>
              <w:t>// Compares every element that has a </w:t>
            </w:r>
            <w:proofErr w:type="gramStart"/>
            <w:r w:rsidRPr="00CD0AB0">
              <w:rPr>
                <w:rFonts w:ascii="Consolas" w:hAnsi="Consolas"/>
                <w:color w:val="6A9955"/>
                <w:sz w:val="21"/>
                <w:szCs w:val="21"/>
                <w:lang w:val="en-US" w:eastAsia="pt-PT"/>
              </w:rPr>
              <w:t>neighbor</w:t>
            </w:r>
            <w:proofErr w:type="gramEnd"/>
          </w:p>
          <w:p w14:paraId="11E10D62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r w:rsidRPr="00CD0AB0">
              <w:rPr>
                <w:rFonts w:ascii="Consolas" w:hAnsi="Consolas"/>
                <w:color w:val="6A9955"/>
                <w:sz w:val="21"/>
                <w:szCs w:val="21"/>
                <w:lang w:val="en-US" w:eastAsia="pt-PT"/>
              </w:rPr>
              <w:t>// Elem = sum of neighbors</w:t>
            </w:r>
          </w:p>
          <w:p w14:paraId="01CB1796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r w:rsidRPr="00CD0AB0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if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array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 == (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array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- </w:t>
            </w:r>
            <w:r w:rsidRPr="00CD0AB0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1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 + 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array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CD0AB0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+ </w:t>
            </w:r>
            <w:r w:rsidRPr="00CD0AB0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1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]))   </w:t>
            </w:r>
          </w:p>
          <w:p w14:paraId="675484B2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r w:rsidRPr="00CD0AB0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{   </w:t>
            </w:r>
          </w:p>
          <w:p w14:paraId="30738B24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</w:t>
            </w:r>
            <w:proofErr w:type="spellStart"/>
            <w:r w:rsidRPr="00CD0AB0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res</w:t>
            </w:r>
            <w:proofErr w:type="spellEnd"/>
            <w:r w:rsidRPr="00CD0AB0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++;  </w:t>
            </w:r>
          </w:p>
          <w:p w14:paraId="5BADB2D4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}</w:t>
            </w:r>
          </w:p>
          <w:p w14:paraId="31B2452F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}</w:t>
            </w:r>
          </w:p>
          <w:p w14:paraId="1F14F192" w14:textId="77777777" w:rsidR="00CD0AB0" w:rsidRPr="00CD0AB0" w:rsidRDefault="00CD0AB0" w:rsidP="00CD0AB0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</w:t>
            </w:r>
            <w:proofErr w:type="spellStart"/>
            <w:r w:rsidRPr="00CD0AB0">
              <w:rPr>
                <w:rFonts w:ascii="Consolas" w:hAnsi="Consolas"/>
                <w:color w:val="C586C0"/>
                <w:sz w:val="21"/>
                <w:szCs w:val="21"/>
                <w:lang w:val="pt-PT" w:eastAsia="pt-PT"/>
              </w:rPr>
              <w:t>return</w:t>
            </w:r>
            <w:proofErr w:type="spellEnd"/>
            <w:r w:rsidRPr="00CD0AB0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</w:t>
            </w:r>
            <w:proofErr w:type="spellStart"/>
            <w:r w:rsidRPr="00CD0AB0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res</w:t>
            </w:r>
            <w:proofErr w:type="spellEnd"/>
            <w:r w:rsidRPr="00CD0AB0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;</w:t>
            </w:r>
          </w:p>
          <w:p w14:paraId="427A8E01" w14:textId="0394A12D" w:rsidR="0056184F" w:rsidRPr="00923819" w:rsidRDefault="00CD0AB0" w:rsidP="0092381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CD0AB0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}</w:t>
            </w:r>
          </w:p>
        </w:tc>
      </w:tr>
    </w:tbl>
    <w:p w14:paraId="5C897618" w14:textId="6EFB4E01" w:rsidR="00D74D88" w:rsidRDefault="00D74D88" w:rsidP="005F7840">
      <w:pPr>
        <w:pStyle w:val="TtulodoCaptulo"/>
      </w:pPr>
    </w:p>
    <w:p w14:paraId="5F955146" w14:textId="77777777" w:rsidR="007F0DF3" w:rsidRDefault="003B551F" w:rsidP="005F7840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577E1F" w14:paraId="16E4AF69" w14:textId="77777777" w:rsidTr="00AC0360">
        <w:trPr>
          <w:trHeight w:val="468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71FF" w14:textId="0A9F28AB" w:rsidR="005F7840" w:rsidRPr="00C024B8" w:rsidRDefault="001C47A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proofErr w:type="spellStart"/>
            <w:r w:rsidRPr="00C024B8">
              <w:rPr>
                <w:sz w:val="22"/>
                <w:szCs w:val="22"/>
                <w:lang w:val="pt-PT"/>
              </w:rPr>
              <w:t>nops</w:t>
            </w:r>
            <w:proofErr w:type="spellEnd"/>
            <w:r w:rsidRPr="00C024B8">
              <w:rPr>
                <w:sz w:val="22"/>
                <w:szCs w:val="22"/>
                <w:lang w:val="pt-PT"/>
              </w:rPr>
              <w:t xml:space="preserve"> -&gt; </w:t>
            </w:r>
            <w:r w:rsidR="00C024B8" w:rsidRPr="00C024B8">
              <w:rPr>
                <w:sz w:val="22"/>
                <w:szCs w:val="22"/>
                <w:lang w:val="pt-PT"/>
              </w:rPr>
              <w:t>Número de operações</w:t>
            </w:r>
          </w:p>
          <w:p w14:paraId="2A4A3B20" w14:textId="03F6B46C" w:rsidR="00DA4503" w:rsidRPr="00C024B8" w:rsidRDefault="00DA4503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proofErr w:type="spellStart"/>
            <w:r w:rsidRPr="00C024B8">
              <w:rPr>
                <w:sz w:val="22"/>
                <w:szCs w:val="22"/>
                <w:lang w:val="pt-PT"/>
              </w:rPr>
              <w:t>arrayX</w:t>
            </w:r>
            <w:proofErr w:type="spellEnd"/>
            <w:r w:rsidRPr="00C024B8">
              <w:rPr>
                <w:sz w:val="22"/>
                <w:szCs w:val="22"/>
                <w:lang w:val="pt-PT"/>
              </w:rPr>
              <w:t xml:space="preserve"> -&gt; </w:t>
            </w:r>
            <w:r w:rsidR="00C024B8" w:rsidRPr="00C024B8">
              <w:rPr>
                <w:sz w:val="22"/>
                <w:szCs w:val="22"/>
                <w:lang w:val="pt-PT"/>
              </w:rPr>
              <w:t>A</w:t>
            </w:r>
            <w:r w:rsidR="00C024B8">
              <w:rPr>
                <w:sz w:val="22"/>
                <w:szCs w:val="22"/>
                <w:lang w:val="pt-PT"/>
              </w:rPr>
              <w:t>rray de X elementos</w:t>
            </w:r>
          </w:p>
          <w:p w14:paraId="5B6C19B8" w14:textId="77777777" w:rsidR="005F7840" w:rsidRPr="00C024B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3DFA9F48" w14:textId="77777777" w:rsidR="00504002" w:rsidRDefault="00DA4503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DA4503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DA4503">
              <w:rPr>
                <w:sz w:val="22"/>
                <w:szCs w:val="22"/>
                <w:lang w:val="en-US"/>
              </w:rPr>
              <w:t>(array1</w:t>
            </w:r>
            <w:r>
              <w:rPr>
                <w:sz w:val="22"/>
                <w:szCs w:val="22"/>
                <w:lang w:val="en-US"/>
              </w:rPr>
              <w:t>0</w:t>
            </w:r>
            <w:r w:rsidRPr="00DA4503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 8</w:t>
            </w:r>
          </w:p>
          <w:p w14:paraId="4D10D775" w14:textId="2161BF75" w:rsidR="00DA4503" w:rsidRDefault="00DA4503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nops</w:t>
            </w:r>
            <w:proofErr w:type="spellEnd"/>
            <w:r>
              <w:rPr>
                <w:sz w:val="22"/>
                <w:szCs w:val="22"/>
                <w:lang w:val="en-US"/>
              </w:rPr>
              <w:t>(array6) = 4</w:t>
            </w:r>
          </w:p>
          <w:p w14:paraId="4DCB426C" w14:textId="44595683" w:rsidR="00DA4503" w:rsidRDefault="00DA4503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nops</w:t>
            </w:r>
            <w:proofErr w:type="spellEnd"/>
            <w:r>
              <w:rPr>
                <w:sz w:val="22"/>
                <w:szCs w:val="22"/>
                <w:lang w:val="en-US"/>
              </w:rPr>
              <w:t>(array</w:t>
            </w:r>
            <w:r w:rsidR="00504002">
              <w:rPr>
                <w:sz w:val="22"/>
                <w:szCs w:val="22"/>
                <w:lang w:val="en-US"/>
              </w:rPr>
              <w:t>4) = 2</w:t>
            </w:r>
          </w:p>
          <w:p w14:paraId="0F4A7418" w14:textId="6D4EA647" w:rsidR="00504002" w:rsidRDefault="00504002" w:rsidP="00504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proofErr w:type="spellStart"/>
            <w:r w:rsidRPr="00C024B8">
              <w:rPr>
                <w:sz w:val="22"/>
                <w:szCs w:val="22"/>
                <w:lang w:val="pt-PT"/>
              </w:rPr>
              <w:t>nops</w:t>
            </w:r>
            <w:proofErr w:type="spellEnd"/>
            <w:r w:rsidRPr="00C024B8">
              <w:rPr>
                <w:sz w:val="22"/>
                <w:szCs w:val="22"/>
                <w:lang w:val="pt-PT"/>
              </w:rPr>
              <w:t>(array</w:t>
            </w:r>
            <w:r w:rsidR="00DB0181">
              <w:rPr>
                <w:sz w:val="22"/>
                <w:szCs w:val="22"/>
                <w:lang w:val="pt-PT"/>
              </w:rPr>
              <w:t>3</w:t>
            </w:r>
            <w:r w:rsidRPr="00C024B8">
              <w:rPr>
                <w:sz w:val="22"/>
                <w:szCs w:val="22"/>
                <w:lang w:val="pt-PT"/>
              </w:rPr>
              <w:t>) = 1</w:t>
            </w:r>
          </w:p>
          <w:p w14:paraId="6588B29B" w14:textId="4838C125" w:rsidR="00C024B8" w:rsidRDefault="00C024B8" w:rsidP="00504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4456844E" w14:textId="4CCB7DB7" w:rsidR="00C024B8" w:rsidRDefault="00690030" w:rsidP="00504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Este algoritmo compara todos os elementos que têm vizinhos, isto é, desde o elemento de índice 1 até ao elemento de índice n</w:t>
            </w:r>
            <w:r w:rsidR="00C93046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-</w:t>
            </w:r>
            <w:r w:rsidR="00C93046">
              <w:rPr>
                <w:sz w:val="22"/>
                <w:szCs w:val="22"/>
                <w:lang w:val="pt-PT"/>
              </w:rPr>
              <w:t xml:space="preserve"> 2</w:t>
            </w:r>
            <w:r w:rsidR="00502392">
              <w:rPr>
                <w:sz w:val="22"/>
                <w:szCs w:val="22"/>
                <w:lang w:val="pt-PT"/>
              </w:rPr>
              <w:t>, onde n é o tamanho do array</w:t>
            </w:r>
            <w:r w:rsidR="00F539CA">
              <w:rPr>
                <w:sz w:val="22"/>
                <w:szCs w:val="22"/>
                <w:lang w:val="pt-PT"/>
              </w:rPr>
              <w:t xml:space="preserve">. Visto que todos os elementos só têm 1 par de vizinhos </w:t>
            </w:r>
            <w:r w:rsidR="009C0782">
              <w:rPr>
                <w:sz w:val="22"/>
                <w:szCs w:val="22"/>
                <w:lang w:val="pt-PT"/>
              </w:rPr>
              <w:t>a operação é executada apenas uma vez para cada elemento que tem vizinhos</w:t>
            </w:r>
            <w:r w:rsidR="00882B05">
              <w:rPr>
                <w:sz w:val="22"/>
                <w:szCs w:val="22"/>
                <w:lang w:val="pt-PT"/>
              </w:rPr>
              <w:t>. Daqui retira-se</w:t>
            </w:r>
          </w:p>
          <w:p w14:paraId="402A8FA5" w14:textId="3BD57DB7" w:rsidR="00882B05" w:rsidRDefault="00882B05" w:rsidP="00504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0844A7FB" w14:textId="711779C1" w:rsidR="00882B05" w:rsidRPr="00C024B8" w:rsidRDefault="00882B05" w:rsidP="00504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nops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</m:t>
                    </m:r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</m:t>
                    </m:r>
                  </m:e>
                </m:nary>
              </m:oMath>
            </m:oMathPara>
          </w:p>
          <w:p w14:paraId="3258AF51" w14:textId="20E9C957" w:rsidR="00504002" w:rsidRPr="00C024B8" w:rsidRDefault="00882B0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Daqui retira-se que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nops=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-1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+1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=n-2</m:t>
              </m:r>
            </m:oMath>
          </w:p>
          <w:p w14:paraId="30751649" w14:textId="02B0A58A" w:rsidR="00504002" w:rsidRPr="00C024B8" w:rsidRDefault="00504002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442EC1FD" w14:textId="112A1D85" w:rsidR="00F43097" w:rsidRDefault="00F43097" w:rsidP="00F43097">
      <w:pPr>
        <w:rPr>
          <w:b/>
          <w:bCs/>
          <w:lang w:val="pt-PT"/>
        </w:rPr>
      </w:pPr>
    </w:p>
    <w:p w14:paraId="17BB4372" w14:textId="0CA7BC47" w:rsidR="00033E71" w:rsidRDefault="00033E71" w:rsidP="00F43097">
      <w:pPr>
        <w:rPr>
          <w:b/>
          <w:bCs/>
          <w:lang w:val="pt-PT"/>
        </w:rPr>
      </w:pPr>
    </w:p>
    <w:p w14:paraId="19EEB3D5" w14:textId="6E2490E8" w:rsidR="00033E71" w:rsidRDefault="00033E71" w:rsidP="00F43097">
      <w:pPr>
        <w:rPr>
          <w:b/>
          <w:bCs/>
          <w:lang w:val="pt-PT"/>
        </w:rPr>
      </w:pPr>
    </w:p>
    <w:p w14:paraId="0BD80953" w14:textId="77777777" w:rsidR="00033E71" w:rsidRPr="00C024B8" w:rsidRDefault="00033E71" w:rsidP="00F43097">
      <w:pPr>
        <w:rPr>
          <w:b/>
          <w:bCs/>
          <w:lang w:val="pt-PT"/>
        </w:rPr>
      </w:pPr>
    </w:p>
    <w:p w14:paraId="29EED93A" w14:textId="1E2EB009" w:rsidR="005F7840" w:rsidRDefault="00FF66CA" w:rsidP="005F7840">
      <w:pPr>
        <w:rPr>
          <w:lang w:val="pt-PT"/>
        </w:rPr>
      </w:pPr>
      <w:r w:rsidRPr="00FF66CA">
        <w:rPr>
          <w:b/>
          <w:bCs/>
          <w:lang w:val="pt-PT"/>
        </w:rPr>
        <w:t xml:space="preserve">2 - </w:t>
      </w:r>
      <w:r w:rsidR="005F7840" w:rsidRPr="003F38EA">
        <w:rPr>
          <w:lang w:val="pt-PT"/>
        </w:rPr>
        <w:t>Seja uma dada sequência (</w:t>
      </w:r>
      <w:r w:rsidR="005F7840" w:rsidRPr="0063759A">
        <w:rPr>
          <w:i/>
          <w:lang w:val="pt-PT"/>
        </w:rPr>
        <w:t>array</w:t>
      </w:r>
      <w:r w:rsidR="005F7840" w:rsidRPr="003F38EA">
        <w:rPr>
          <w:lang w:val="pt-PT"/>
        </w:rPr>
        <w:t xml:space="preserve">) </w:t>
      </w:r>
      <w:r w:rsidR="005F7840">
        <w:rPr>
          <w:lang w:val="pt-PT"/>
        </w:rPr>
        <w:t>de n elementos inteiros e não ordenada. P</w:t>
      </w:r>
      <w:r w:rsidR="005F7840" w:rsidRPr="003F38EA">
        <w:rPr>
          <w:lang w:val="pt-PT"/>
        </w:rPr>
        <w:t xml:space="preserve">retende-se determinar </w:t>
      </w:r>
      <w:r w:rsidR="005F7840">
        <w:rPr>
          <w:lang w:val="pt-PT"/>
        </w:rPr>
        <w:t xml:space="preserve">quantos </w:t>
      </w:r>
      <w:r w:rsidR="00692B16">
        <w:rPr>
          <w:lang w:val="pt-PT"/>
        </w:rPr>
        <w:t xml:space="preserve">ternos </w:t>
      </w:r>
      <w:r w:rsidR="00692B16" w:rsidRPr="00692B16">
        <w:rPr>
          <w:b/>
          <w:bCs/>
          <w:lang w:val="pt-PT"/>
        </w:rPr>
        <w:t>(i, j, k)</w:t>
      </w:r>
      <w:r w:rsidR="00692B16">
        <w:rPr>
          <w:lang w:val="pt-PT"/>
        </w:rPr>
        <w:t xml:space="preserve"> de índices</w:t>
      </w:r>
      <w:r w:rsidR="005F7840">
        <w:rPr>
          <w:lang w:val="pt-PT"/>
        </w:rPr>
        <w:t xml:space="preserve"> da </w:t>
      </w:r>
      <w:r w:rsidR="005F7840" w:rsidRPr="003F38EA">
        <w:rPr>
          <w:lang w:val="pt-PT"/>
        </w:rPr>
        <w:t xml:space="preserve">sequência </w:t>
      </w:r>
      <w:r w:rsidR="00692B16">
        <w:rPr>
          <w:lang w:val="pt-PT"/>
        </w:rPr>
        <w:t>respeitam</w:t>
      </w:r>
      <w:r w:rsidR="005F7840">
        <w:rPr>
          <w:lang w:val="pt-PT"/>
        </w:rPr>
        <w:t xml:space="preserve"> a seguinte propriedade:</w:t>
      </w:r>
    </w:p>
    <w:p w14:paraId="4B105F4F" w14:textId="7A334FDA" w:rsidR="005F7840" w:rsidRPr="00F10C64" w:rsidRDefault="005F7840" w:rsidP="005F7840">
      <w:pPr>
        <w:tabs>
          <w:tab w:val="center" w:pos="4819"/>
          <w:tab w:val="left" w:pos="7980"/>
        </w:tabs>
        <w:spacing w:before="120" w:after="120"/>
        <w:jc w:val="left"/>
        <w:rPr>
          <w:b/>
          <w:bCs/>
          <w:lang w:val="pt-PT"/>
        </w:rPr>
      </w:pPr>
      <w:r w:rsidRPr="00DB2022">
        <w:rPr>
          <w:lang w:val="pt-PT"/>
        </w:rPr>
        <w:tab/>
      </w:r>
      <w:r w:rsidRPr="00F10C64">
        <w:rPr>
          <w:b/>
          <w:bCs/>
          <w:lang w:val="pt-PT"/>
        </w:rPr>
        <w:t>array [</w:t>
      </w:r>
      <w:r>
        <w:rPr>
          <w:b/>
          <w:bCs/>
          <w:lang w:val="pt-PT"/>
        </w:rPr>
        <w:t>k</w:t>
      </w:r>
      <w:r w:rsidRPr="00F10C64">
        <w:rPr>
          <w:b/>
          <w:bCs/>
          <w:lang w:val="pt-PT"/>
        </w:rPr>
        <w:t>] = array [i] + array [</w:t>
      </w:r>
      <w:r>
        <w:rPr>
          <w:b/>
          <w:bCs/>
          <w:lang w:val="pt-PT"/>
        </w:rPr>
        <w:t>j</w:t>
      </w:r>
      <w:r w:rsidRPr="00F10C64">
        <w:rPr>
          <w:b/>
          <w:bCs/>
          <w:lang w:val="pt-PT"/>
        </w:rPr>
        <w:t xml:space="preserve">], para </w:t>
      </w:r>
      <w:r>
        <w:rPr>
          <w:b/>
          <w:bCs/>
          <w:lang w:val="pt-PT"/>
        </w:rPr>
        <w:t>i</w:t>
      </w:r>
      <w:r w:rsidRPr="00F10C64">
        <w:rPr>
          <w:b/>
          <w:bCs/>
          <w:lang w:val="pt-PT"/>
        </w:rPr>
        <w:t xml:space="preserve"> &lt; </w:t>
      </w:r>
      <w:r>
        <w:rPr>
          <w:b/>
          <w:bCs/>
          <w:lang w:val="pt-PT"/>
        </w:rPr>
        <w:t>j</w:t>
      </w:r>
      <w:r w:rsidRPr="00F10C64">
        <w:rPr>
          <w:b/>
          <w:bCs/>
          <w:lang w:val="pt-PT"/>
        </w:rPr>
        <w:t xml:space="preserve"> &lt; </w:t>
      </w:r>
      <w:r>
        <w:rPr>
          <w:b/>
          <w:bCs/>
          <w:lang w:val="pt-PT"/>
        </w:rPr>
        <w:t>k</w:t>
      </w:r>
      <w:r w:rsidRPr="00F10C64">
        <w:rPr>
          <w:b/>
          <w:bCs/>
          <w:lang w:val="pt-PT"/>
        </w:rPr>
        <w:t xml:space="preserve"> </w:t>
      </w:r>
    </w:p>
    <w:p w14:paraId="75DFB755" w14:textId="0A4D0268" w:rsidR="00692B16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</w:t>
      </w:r>
      <w:r w:rsidRPr="00EA3972">
        <w:rPr>
          <w:b/>
          <w:bCs/>
          <w:lang w:val="pt-PT"/>
        </w:rPr>
        <w:t>função</w:t>
      </w:r>
      <w:r w:rsidRPr="003F38EA">
        <w:rPr>
          <w:lang w:val="pt-PT"/>
        </w:rPr>
        <w:t xml:space="preserve">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e </w:t>
      </w:r>
      <w:r w:rsidRPr="0044026A">
        <w:rPr>
          <w:b/>
          <w:lang w:val="pt-PT"/>
        </w:rPr>
        <w:t>eficaz</w:t>
      </w:r>
      <w:r w:rsidRPr="003F38EA">
        <w:rPr>
          <w:lang w:val="pt-PT"/>
        </w:rPr>
        <w:t xml:space="preserve"> que</w:t>
      </w:r>
      <w:r>
        <w:rPr>
          <w:lang w:val="pt-PT"/>
        </w:rPr>
        <w:t xml:space="preserve"> determine quantos ternos </w:t>
      </w:r>
      <w:r w:rsidRPr="00692B16">
        <w:rPr>
          <w:b/>
          <w:bCs/>
          <w:lang w:val="pt-PT"/>
        </w:rPr>
        <w:t>(i, j, k)</w:t>
      </w:r>
      <w:r>
        <w:rPr>
          <w:lang w:val="pt-PT"/>
        </w:rPr>
        <w:t xml:space="preserve"> de índices </w:t>
      </w:r>
      <w:r w:rsidRPr="00676C95">
        <w:rPr>
          <w:lang w:val="pt-PT"/>
        </w:rPr>
        <w:t xml:space="preserve">(resultado da </w:t>
      </w:r>
      <w:r>
        <w:rPr>
          <w:lang w:val="pt-PT"/>
        </w:rPr>
        <w:t>função</w:t>
      </w:r>
      <w:r w:rsidRPr="00676C95">
        <w:rPr>
          <w:lang w:val="pt-PT"/>
        </w:rPr>
        <w:t xml:space="preserve">) </w:t>
      </w:r>
      <w:r>
        <w:rPr>
          <w:lang w:val="pt-PT"/>
        </w:rPr>
        <w:t>de um</w:t>
      </w:r>
      <w:r w:rsidRPr="003F38EA">
        <w:rPr>
          <w:lang w:val="pt-PT"/>
        </w:rPr>
        <w:t xml:space="preserve">a sequência com n elementos </w:t>
      </w:r>
      <w:r>
        <w:rPr>
          <w:lang w:val="pt-PT"/>
        </w:rPr>
        <w:t>(sendo n &gt; 2) respeitam esta propriedade</w:t>
      </w:r>
      <w:r w:rsidRPr="003F38EA">
        <w:rPr>
          <w:lang w:val="pt-PT"/>
        </w:rPr>
        <w:t>.</w:t>
      </w:r>
    </w:p>
    <w:p w14:paraId="22891E62" w14:textId="77777777" w:rsidR="00692B16" w:rsidRPr="00EA3972" w:rsidRDefault="00692B16" w:rsidP="00692B16">
      <w:pPr>
        <w:tabs>
          <w:tab w:val="left" w:pos="284"/>
        </w:tabs>
        <w:rPr>
          <w:b/>
          <w:bCs/>
          <w:lang w:val="pt-PT"/>
        </w:rPr>
      </w:pPr>
      <w:r w:rsidRPr="005F7840">
        <w:rPr>
          <w:b/>
          <w:bCs/>
          <w:lang w:val="pt-PT"/>
        </w:rPr>
        <w:tab/>
      </w:r>
      <w:r w:rsidRPr="00EA3972">
        <w:rPr>
          <w:b/>
          <w:bCs/>
          <w:u w:val="single"/>
          <w:lang w:val="pt-PT"/>
        </w:rPr>
        <w:t>Depois de validar o algoritmo apresente</w:t>
      </w:r>
      <w:r>
        <w:rPr>
          <w:b/>
          <w:bCs/>
          <w:u w:val="single"/>
          <w:lang w:val="pt-PT"/>
        </w:rPr>
        <w:t xml:space="preserve"> a função</w:t>
      </w:r>
      <w:r w:rsidRPr="00EA3972">
        <w:rPr>
          <w:b/>
          <w:bCs/>
          <w:u w:val="single"/>
          <w:lang w:val="pt-PT"/>
        </w:rPr>
        <w:t xml:space="preserve"> no verso da folha</w:t>
      </w:r>
      <w:r>
        <w:rPr>
          <w:b/>
          <w:bCs/>
          <w:u w:val="single"/>
          <w:lang w:val="pt-PT"/>
        </w:rPr>
        <w:t>.</w:t>
      </w:r>
    </w:p>
    <w:p w14:paraId="015F5BAA" w14:textId="77777777" w:rsidR="00692B16" w:rsidRPr="00FD2CB5" w:rsidRDefault="00692B16" w:rsidP="00692B16">
      <w:pPr>
        <w:rPr>
          <w:sz w:val="20"/>
          <w:lang w:val="pt-PT"/>
        </w:rPr>
      </w:pPr>
    </w:p>
    <w:p w14:paraId="424C35DD" w14:textId="77777777" w:rsidR="00692B16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</w:t>
      </w:r>
      <w:r w:rsidRPr="0010210B">
        <w:rPr>
          <w:lang w:val="pt-PT"/>
        </w:rPr>
        <w:t xml:space="preserve">a </w:t>
      </w:r>
      <w:r w:rsidRPr="007358D9">
        <w:rPr>
          <w:b/>
          <w:lang w:val="pt-PT"/>
        </w:rPr>
        <w:t xml:space="preserve">ordem de </w:t>
      </w:r>
      <w:r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compara</w:t>
      </w:r>
      <w:r w:rsidRPr="00EC3F39">
        <w:rPr>
          <w:b/>
          <w:lang w:val="pt-PT"/>
        </w:rPr>
        <w:t>ções</w:t>
      </w:r>
      <w:r w:rsidRPr="00955AC0">
        <w:rPr>
          <w:lang w:val="pt-PT"/>
        </w:rPr>
        <w:t xml:space="preserve"> efetuadas</w:t>
      </w:r>
      <w:r>
        <w:rPr>
          <w:lang w:val="pt-PT"/>
        </w:rPr>
        <w:t xml:space="preserve"> pelo algoritmo e</w:t>
      </w:r>
      <w:r w:rsidRPr="00955AC0">
        <w:rPr>
          <w:lang w:val="pt-PT"/>
        </w:rPr>
        <w:t xml:space="preserve"> envolvendo elementos da sequência</w:t>
      </w:r>
      <w:r w:rsidRPr="0010210B">
        <w:rPr>
          <w:lang w:val="pt-PT"/>
        </w:rPr>
        <w:t xml:space="preserve">. </w:t>
      </w:r>
    </w:p>
    <w:p w14:paraId="00BB4677" w14:textId="77777777" w:rsidR="00692B16" w:rsidRDefault="00692B16" w:rsidP="00692B16">
      <w:pPr>
        <w:tabs>
          <w:tab w:val="left" w:pos="284"/>
        </w:tabs>
        <w:ind w:left="284"/>
        <w:rPr>
          <w:lang w:val="pt-PT"/>
        </w:rPr>
      </w:pPr>
    </w:p>
    <w:p w14:paraId="25824D38" w14:textId="415960A7" w:rsidR="00F43097" w:rsidRDefault="00F43097" w:rsidP="00F43097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sequências anteriormente indicadas de </w:t>
      </w:r>
      <w:r w:rsidR="00E051EC">
        <w:rPr>
          <w:lang w:val="pt-PT"/>
        </w:rPr>
        <w:t>10</w:t>
      </w:r>
      <w:r>
        <w:rPr>
          <w:lang w:val="pt-PT"/>
        </w:rPr>
        <w:t xml:space="preserve"> </w:t>
      </w:r>
      <w:r w:rsidR="00E81AD4">
        <w:rPr>
          <w:lang w:val="pt-PT"/>
        </w:rPr>
        <w:t xml:space="preserve">elementos </w:t>
      </w:r>
      <w:r>
        <w:rPr>
          <w:lang w:val="pt-PT"/>
        </w:rPr>
        <w:t>inteiros e outras sequências diferentes à sua escolha</w:t>
      </w:r>
      <w:r w:rsidR="003F3E4B" w:rsidRPr="00CF2B36">
        <w:rPr>
          <w:b/>
          <w:bCs/>
          <w:lang w:val="pt-PT"/>
        </w:rPr>
        <w:t>; use sequências com 5</w:t>
      </w:r>
      <w:r w:rsidR="004275A8">
        <w:rPr>
          <w:b/>
          <w:bCs/>
          <w:lang w:val="pt-PT"/>
        </w:rPr>
        <w:t>,</w:t>
      </w:r>
      <w:r w:rsidR="003F3E4B" w:rsidRPr="00CF2B36">
        <w:rPr>
          <w:b/>
          <w:bCs/>
          <w:lang w:val="pt-PT"/>
        </w:rPr>
        <w:t xml:space="preserve"> 10, 20, 30 e 40 elementos</w:t>
      </w:r>
      <w:r w:rsidR="003F3E4B">
        <w:rPr>
          <w:lang w:val="pt-PT"/>
        </w:rPr>
        <w:t>.</w:t>
      </w:r>
      <w:r>
        <w:rPr>
          <w:lang w:val="pt-PT"/>
        </w:rPr>
        <w:t xml:space="preserve"> </w:t>
      </w:r>
      <w:r w:rsidR="00E81AD4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E81AD4">
        <w:rPr>
          <w:lang w:val="pt-PT"/>
        </w:rPr>
        <w:t>,</w:t>
      </w:r>
      <w:r>
        <w:rPr>
          <w:lang w:val="pt-PT"/>
        </w:rPr>
        <w:t xml:space="preserve"> </w:t>
      </w:r>
      <w:r w:rsidR="00692B16">
        <w:rPr>
          <w:lang w:val="pt-PT"/>
        </w:rPr>
        <w:t xml:space="preserve">quantos ternos </w:t>
      </w:r>
      <w:r w:rsidR="00692B16" w:rsidRPr="00692B16">
        <w:rPr>
          <w:b/>
          <w:bCs/>
          <w:lang w:val="pt-PT"/>
        </w:rPr>
        <w:t>(i, j, k)</w:t>
      </w:r>
      <w:r w:rsidR="00692B16">
        <w:rPr>
          <w:lang w:val="pt-PT"/>
        </w:rPr>
        <w:t xml:space="preserve"> de índices respeitam propriedade </w:t>
      </w:r>
      <w:r>
        <w:rPr>
          <w:lang w:val="pt-PT"/>
        </w:rPr>
        <w:t>e o número de comparações e</w:t>
      </w:r>
      <w:r w:rsidR="00E051EC">
        <w:rPr>
          <w:lang w:val="pt-PT"/>
        </w:rPr>
        <w:t>fetuadas</w:t>
      </w:r>
      <w:r>
        <w:rPr>
          <w:lang w:val="pt-PT"/>
        </w:rPr>
        <w:t>.</w:t>
      </w:r>
    </w:p>
    <w:p w14:paraId="12D91BD6" w14:textId="77777777" w:rsidR="00F43097" w:rsidRPr="0005467D" w:rsidRDefault="00F43097" w:rsidP="00F43097">
      <w:pPr>
        <w:rPr>
          <w:sz w:val="20"/>
          <w:lang w:val="pt-PT"/>
        </w:rPr>
      </w:pPr>
    </w:p>
    <w:p w14:paraId="19B76F39" w14:textId="129151CF" w:rsidR="00692B16" w:rsidRPr="00E81AD4" w:rsidRDefault="00692B16" w:rsidP="00692B16">
      <w:pPr>
        <w:rPr>
          <w:b/>
          <w:bCs/>
          <w:lang w:val="pt-PT"/>
        </w:rPr>
      </w:pPr>
      <w:r w:rsidRPr="00E81AD4">
        <w:rPr>
          <w:b/>
          <w:bCs/>
          <w:lang w:val="pt-PT"/>
        </w:rPr>
        <w:t>Depois d</w:t>
      </w:r>
      <w:r w:rsidR="00C819B0">
        <w:rPr>
          <w:b/>
          <w:bCs/>
          <w:lang w:val="pt-PT"/>
        </w:rPr>
        <w:t>os testes experimentais</w:t>
      </w:r>
      <w:r w:rsidRPr="00E81AD4">
        <w:rPr>
          <w:b/>
          <w:bCs/>
          <w:lang w:val="pt-PT"/>
        </w:rPr>
        <w:t xml:space="preserve"> responda às seguintes questões:</w:t>
      </w:r>
    </w:p>
    <w:p w14:paraId="2D32995A" w14:textId="77777777" w:rsidR="00692B16" w:rsidRPr="00A55EF1" w:rsidRDefault="00692B16" w:rsidP="00692B16">
      <w:pPr>
        <w:rPr>
          <w:sz w:val="20"/>
          <w:lang w:val="pt-PT"/>
        </w:rPr>
      </w:pPr>
    </w:p>
    <w:p w14:paraId="0931DBA7" w14:textId="77777777" w:rsidR="00692B16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Em termos do número de </w:t>
      </w:r>
      <w:r w:rsidRPr="009731A6">
        <w:rPr>
          <w:lang w:val="pt-PT"/>
        </w:rPr>
        <w:t>comparações</w:t>
      </w:r>
      <w:r>
        <w:rPr>
          <w:lang w:val="pt-PT"/>
        </w:rPr>
        <w:t xml:space="preserve">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577E1F" w14:paraId="56E2724A" w14:textId="77777777" w:rsidTr="00AC0360">
        <w:trPr>
          <w:trHeight w:val="119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DC0F" w14:textId="69A131C4" w:rsidR="00B75724" w:rsidRPr="00774E98" w:rsidRDefault="0073044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Tal como visto no algoritmo anterior, também conseguimos ver neste algoritmo que a disposição dos elementos no array, ou seja, a sua ordenação</w:t>
            </w:r>
            <w:r w:rsidR="00B75724">
              <w:rPr>
                <w:sz w:val="22"/>
                <w:szCs w:val="22"/>
                <w:lang w:val="pt-PT"/>
              </w:rPr>
              <w:t xml:space="preserve"> não altera os valores de comparações. Sendo assim </w:t>
            </w:r>
            <w:r w:rsidR="00E91458">
              <w:rPr>
                <w:sz w:val="22"/>
                <w:szCs w:val="22"/>
                <w:lang w:val="pt-PT"/>
              </w:rPr>
              <w:t xml:space="preserve">este algoritmo também não tem melhor e pior caso, o número do comparações </w:t>
            </w:r>
            <w:r w:rsidR="005A4310">
              <w:rPr>
                <w:sz w:val="22"/>
                <w:szCs w:val="22"/>
                <w:lang w:val="pt-PT"/>
              </w:rPr>
              <w:t>depende apenas do número de elementos que o array contém, independentemente da sua ordenação</w:t>
            </w:r>
          </w:p>
          <w:p w14:paraId="7ED1EF9E" w14:textId="77777777" w:rsidR="00692B16" w:rsidRPr="00774E98" w:rsidRDefault="00692B16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48475E51" w14:textId="77777777" w:rsidR="00692B16" w:rsidRPr="00FD2CB5" w:rsidRDefault="00692B16" w:rsidP="00692B16">
      <w:pPr>
        <w:rPr>
          <w:sz w:val="20"/>
          <w:lang w:val="pt-PT"/>
        </w:rPr>
      </w:pPr>
    </w:p>
    <w:p w14:paraId="74FA36AB" w14:textId="706424DC" w:rsidR="00692B16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Com base nos resultados experimentais, qual é a ordem de complexidade do algoritmo?</w:t>
      </w:r>
      <w:r w:rsidR="00AC0360">
        <w:rPr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577E1F" w14:paraId="21E11051" w14:textId="77777777" w:rsidTr="00AC0360">
        <w:trPr>
          <w:trHeight w:val="238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3822" w14:textId="5274E44D" w:rsidR="00CC634C" w:rsidRPr="00CC634C" w:rsidRDefault="00CC634C" w:rsidP="00CC6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proofErr w:type="spellStart"/>
            <w:r w:rsidRPr="00CC634C">
              <w:rPr>
                <w:sz w:val="22"/>
                <w:szCs w:val="22"/>
                <w:lang w:val="pt-PT"/>
              </w:rPr>
              <w:t>nops</w:t>
            </w:r>
            <w:proofErr w:type="spellEnd"/>
            <w:r w:rsidRPr="00CC634C">
              <w:rPr>
                <w:sz w:val="22"/>
                <w:szCs w:val="22"/>
                <w:lang w:val="pt-PT"/>
              </w:rPr>
              <w:t xml:space="preserve"> -&gt; Número de operações</w:t>
            </w:r>
            <w:r w:rsidR="00EA15C1">
              <w:rPr>
                <w:sz w:val="22"/>
                <w:szCs w:val="22"/>
                <w:lang w:val="pt-PT"/>
              </w:rPr>
              <w:t xml:space="preserve">                             </w:t>
            </w:r>
            <w:proofErr w:type="spellStart"/>
            <w:r w:rsidRPr="00CC634C">
              <w:rPr>
                <w:sz w:val="22"/>
                <w:szCs w:val="22"/>
                <w:lang w:val="pt-PT"/>
              </w:rPr>
              <w:t>arrayX</w:t>
            </w:r>
            <w:proofErr w:type="spellEnd"/>
            <w:r w:rsidRPr="00CC634C">
              <w:rPr>
                <w:sz w:val="22"/>
                <w:szCs w:val="22"/>
                <w:lang w:val="pt-PT"/>
              </w:rPr>
              <w:t xml:space="preserve"> -&gt; Array de X elementos</w:t>
            </w:r>
          </w:p>
          <w:p w14:paraId="650D30F0" w14:textId="77777777" w:rsidR="00CC634C" w:rsidRPr="00CC634C" w:rsidRDefault="00CC634C" w:rsidP="00CC6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B869812" w14:textId="083E6934" w:rsidR="00A26E15" w:rsidRDefault="00CC634C" w:rsidP="0008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E62623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E62623">
              <w:rPr>
                <w:sz w:val="22"/>
                <w:szCs w:val="22"/>
                <w:lang w:val="en-US"/>
              </w:rPr>
              <w:t>(array</w:t>
            </w:r>
            <w:r w:rsidR="00087C5A" w:rsidRPr="00E62623">
              <w:rPr>
                <w:sz w:val="22"/>
                <w:szCs w:val="22"/>
                <w:lang w:val="en-US"/>
              </w:rPr>
              <w:t>5</w:t>
            </w:r>
            <w:r w:rsidRPr="00E62623">
              <w:rPr>
                <w:sz w:val="22"/>
                <w:szCs w:val="22"/>
                <w:lang w:val="en-US"/>
              </w:rPr>
              <w:t xml:space="preserve">) = </w:t>
            </w:r>
            <w:r w:rsidR="00087C5A" w:rsidRPr="00E62623">
              <w:rPr>
                <w:sz w:val="22"/>
                <w:szCs w:val="22"/>
                <w:lang w:val="en-US"/>
              </w:rPr>
              <w:t>10</w:t>
            </w:r>
            <w:r w:rsidR="00E62623" w:rsidRPr="00E62623">
              <w:rPr>
                <w:sz w:val="22"/>
                <w:szCs w:val="22"/>
                <w:lang w:val="en-US"/>
              </w:rPr>
              <w:t xml:space="preserve">    </w:t>
            </w:r>
            <w:r w:rsidR="00A26E15">
              <w:rPr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Pr="00E62623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E62623">
              <w:rPr>
                <w:sz w:val="22"/>
                <w:szCs w:val="22"/>
                <w:lang w:val="en-US"/>
              </w:rPr>
              <w:t>(array</w:t>
            </w:r>
            <w:r w:rsidR="00087C5A" w:rsidRPr="00E62623">
              <w:rPr>
                <w:sz w:val="22"/>
                <w:szCs w:val="22"/>
                <w:lang w:val="en-US"/>
              </w:rPr>
              <w:t>10</w:t>
            </w:r>
            <w:r w:rsidRPr="00E62623">
              <w:rPr>
                <w:sz w:val="22"/>
                <w:szCs w:val="22"/>
                <w:lang w:val="en-US"/>
              </w:rPr>
              <w:t xml:space="preserve">) = </w:t>
            </w:r>
            <w:r w:rsidR="00087C5A" w:rsidRPr="00E62623">
              <w:rPr>
                <w:sz w:val="22"/>
                <w:szCs w:val="22"/>
                <w:lang w:val="en-US"/>
              </w:rPr>
              <w:t>120</w:t>
            </w:r>
            <w:r w:rsidR="00E62623" w:rsidRPr="00E62623">
              <w:rPr>
                <w:sz w:val="22"/>
                <w:szCs w:val="22"/>
                <w:lang w:val="en-US"/>
              </w:rPr>
              <w:t xml:space="preserve">     </w:t>
            </w:r>
          </w:p>
          <w:p w14:paraId="5A3CBC3F" w14:textId="39F196B9" w:rsidR="00087C5A" w:rsidRPr="00A26E15" w:rsidRDefault="00CC634C" w:rsidP="0008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E62623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E62623">
              <w:rPr>
                <w:sz w:val="22"/>
                <w:szCs w:val="22"/>
                <w:lang w:val="en-US"/>
              </w:rPr>
              <w:t>(array</w:t>
            </w:r>
            <w:r w:rsidR="00087C5A" w:rsidRPr="00E62623">
              <w:rPr>
                <w:sz w:val="22"/>
                <w:szCs w:val="22"/>
                <w:lang w:val="en-US"/>
              </w:rPr>
              <w:t>20</w:t>
            </w:r>
            <w:r w:rsidRPr="00E62623">
              <w:rPr>
                <w:sz w:val="22"/>
                <w:szCs w:val="22"/>
                <w:lang w:val="en-US"/>
              </w:rPr>
              <w:t xml:space="preserve">) = </w:t>
            </w:r>
            <w:r w:rsidR="00087C5A" w:rsidRPr="00E62623">
              <w:rPr>
                <w:sz w:val="22"/>
                <w:szCs w:val="22"/>
                <w:lang w:val="en-US"/>
              </w:rPr>
              <w:t>1140</w:t>
            </w:r>
            <w:r w:rsidR="00E62623">
              <w:rPr>
                <w:sz w:val="22"/>
                <w:szCs w:val="22"/>
                <w:lang w:val="en-US"/>
              </w:rPr>
              <w:t xml:space="preserve">    </w:t>
            </w:r>
            <w:r w:rsidR="00A26E1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2623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E62623">
              <w:rPr>
                <w:sz w:val="22"/>
                <w:szCs w:val="22"/>
                <w:lang w:val="en-US"/>
              </w:rPr>
              <w:t>(array3</w:t>
            </w:r>
            <w:r w:rsidR="00087C5A" w:rsidRPr="00E62623">
              <w:rPr>
                <w:sz w:val="22"/>
                <w:szCs w:val="22"/>
                <w:lang w:val="en-US"/>
              </w:rPr>
              <w:t>0</w:t>
            </w:r>
            <w:r w:rsidRPr="00E62623">
              <w:rPr>
                <w:sz w:val="22"/>
                <w:szCs w:val="22"/>
                <w:lang w:val="en-US"/>
              </w:rPr>
              <w:t xml:space="preserve">) = </w:t>
            </w:r>
            <w:r w:rsidR="00087C5A" w:rsidRPr="00E62623">
              <w:rPr>
                <w:sz w:val="22"/>
                <w:szCs w:val="22"/>
                <w:lang w:val="en-US"/>
              </w:rPr>
              <w:t>4060</w:t>
            </w:r>
            <w:r w:rsidR="00A26E15">
              <w:rPr>
                <w:sz w:val="22"/>
                <w:szCs w:val="22"/>
                <w:lang w:val="en-US"/>
              </w:rPr>
              <w:t xml:space="preserve">     </w:t>
            </w:r>
            <w:proofErr w:type="spellStart"/>
            <w:r w:rsidR="00087C5A" w:rsidRPr="00A26E15">
              <w:rPr>
                <w:sz w:val="22"/>
                <w:szCs w:val="22"/>
                <w:lang w:val="en-US"/>
              </w:rPr>
              <w:t>nops</w:t>
            </w:r>
            <w:proofErr w:type="spellEnd"/>
            <w:r w:rsidR="00087C5A" w:rsidRPr="00A26E15">
              <w:rPr>
                <w:sz w:val="22"/>
                <w:szCs w:val="22"/>
                <w:lang w:val="en-US"/>
              </w:rPr>
              <w:t>(array</w:t>
            </w:r>
            <w:r w:rsidR="00446E3B">
              <w:rPr>
                <w:sz w:val="22"/>
                <w:szCs w:val="22"/>
                <w:lang w:val="en-US"/>
              </w:rPr>
              <w:t>4</w:t>
            </w:r>
            <w:r w:rsidR="00087C5A" w:rsidRPr="00A26E15">
              <w:rPr>
                <w:sz w:val="22"/>
                <w:szCs w:val="22"/>
                <w:lang w:val="en-US"/>
              </w:rPr>
              <w:t>0) = 9880</w:t>
            </w:r>
          </w:p>
          <w:p w14:paraId="020526F7" w14:textId="77777777" w:rsidR="00692B16" w:rsidRDefault="00692B16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en-US"/>
              </w:rPr>
            </w:pPr>
          </w:p>
          <w:p w14:paraId="6B2C63C9" w14:textId="32AB55A6" w:rsidR="005357F4" w:rsidRDefault="00446E3B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E62623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E62623">
              <w:rPr>
                <w:sz w:val="22"/>
                <w:szCs w:val="22"/>
                <w:lang w:val="en-US"/>
              </w:rPr>
              <w:t>(array10)</w:t>
            </w:r>
            <w:r>
              <w:rPr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E62623">
              <w:rPr>
                <w:sz w:val="22"/>
                <w:szCs w:val="22"/>
                <w:lang w:val="en-US"/>
              </w:rPr>
              <w:t>(array5)</w:t>
            </w:r>
            <w:r w:rsidR="005357F4">
              <w:rPr>
                <w:sz w:val="22"/>
                <w:szCs w:val="22"/>
                <w:lang w:val="en-US"/>
              </w:rPr>
              <w:t xml:space="preserve"> = 12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2623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E62623">
              <w:rPr>
                <w:sz w:val="22"/>
                <w:szCs w:val="22"/>
                <w:lang w:val="en-US"/>
              </w:rPr>
              <w:t>(array20)</w:t>
            </w:r>
            <w:r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E62623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E62623">
              <w:rPr>
                <w:sz w:val="22"/>
                <w:szCs w:val="22"/>
                <w:lang w:val="en-US"/>
              </w:rPr>
              <w:t xml:space="preserve">(array10) </w:t>
            </w:r>
            <w:r>
              <w:rPr>
                <w:sz w:val="22"/>
                <w:szCs w:val="22"/>
                <w:lang w:val="en-US"/>
              </w:rPr>
              <w:t xml:space="preserve"> = 9,5    </w:t>
            </w:r>
            <w:proofErr w:type="spellStart"/>
            <w:r w:rsidRPr="00A26E15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A26E15">
              <w:rPr>
                <w:sz w:val="22"/>
                <w:szCs w:val="22"/>
                <w:lang w:val="en-US"/>
              </w:rPr>
              <w:t>(array</w:t>
            </w:r>
            <w:r>
              <w:rPr>
                <w:sz w:val="22"/>
                <w:szCs w:val="22"/>
                <w:lang w:val="en-US"/>
              </w:rPr>
              <w:t>4</w:t>
            </w:r>
            <w:r w:rsidRPr="00A26E15">
              <w:rPr>
                <w:sz w:val="22"/>
                <w:szCs w:val="22"/>
                <w:lang w:val="en-US"/>
              </w:rPr>
              <w:t>0)</w:t>
            </w:r>
            <w:r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E62623">
              <w:rPr>
                <w:sz w:val="22"/>
                <w:szCs w:val="22"/>
                <w:lang w:val="en-US"/>
              </w:rPr>
              <w:t>nops</w:t>
            </w:r>
            <w:proofErr w:type="spellEnd"/>
            <w:r w:rsidRPr="00E62623">
              <w:rPr>
                <w:sz w:val="22"/>
                <w:szCs w:val="22"/>
                <w:lang w:val="en-US"/>
              </w:rPr>
              <w:t>(array20)</w:t>
            </w:r>
            <w:r w:rsidR="00ED4C8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=</w:t>
            </w:r>
            <w:r w:rsidR="00ED4C8D">
              <w:rPr>
                <w:sz w:val="22"/>
                <w:szCs w:val="22"/>
                <w:lang w:val="en-US"/>
              </w:rPr>
              <w:t xml:space="preserve"> 8,6</w:t>
            </w:r>
          </w:p>
          <w:p w14:paraId="2F0422C0" w14:textId="77777777" w:rsidR="00AC7B13" w:rsidRPr="00112CD6" w:rsidRDefault="00AC7B13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en-US"/>
              </w:rPr>
            </w:pPr>
          </w:p>
          <w:p w14:paraId="0F3C9306" w14:textId="6F5F062C" w:rsidR="000B52BE" w:rsidRPr="006D589A" w:rsidRDefault="00F802DD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AC7B13">
              <w:rPr>
                <w:sz w:val="22"/>
                <w:szCs w:val="22"/>
                <w:lang w:val="pt-PT"/>
              </w:rPr>
              <w:t xml:space="preserve">Podemos ver que </w:t>
            </w:r>
            <w:r w:rsidR="00AC7B13">
              <w:rPr>
                <w:sz w:val="22"/>
                <w:szCs w:val="22"/>
                <w:lang w:val="pt-PT"/>
              </w:rPr>
              <w:t xml:space="preserve">a ordem de operações está a tender para o valor 8. Sendo assim podemos dizer que </w:t>
            </w:r>
            <w:r w:rsidR="006D589A">
              <w:rPr>
                <w:sz w:val="22"/>
                <w:szCs w:val="22"/>
                <w:lang w:val="pt-PT"/>
              </w:rPr>
              <w:t>o algoritmo é cúbico, ou seja, O(n</w:t>
            </w:r>
            <w:r w:rsidR="006D589A">
              <w:rPr>
                <w:sz w:val="22"/>
                <w:szCs w:val="22"/>
                <w:vertAlign w:val="superscript"/>
                <w:lang w:val="pt-PT"/>
              </w:rPr>
              <w:t>3</w:t>
            </w:r>
            <w:r w:rsidR="000B52BE">
              <w:rPr>
                <w:sz w:val="22"/>
                <w:szCs w:val="22"/>
                <w:lang w:val="pt-PT"/>
              </w:rPr>
              <w:t>)</w:t>
            </w:r>
          </w:p>
        </w:tc>
      </w:tr>
    </w:tbl>
    <w:p w14:paraId="523BC3AC" w14:textId="77777777" w:rsidR="00692B16" w:rsidRPr="00AC7B13" w:rsidRDefault="00692B16" w:rsidP="00692B16">
      <w:pPr>
        <w:rPr>
          <w:sz w:val="20"/>
          <w:lang w:val="pt-PT"/>
        </w:rPr>
      </w:pPr>
    </w:p>
    <w:p w14:paraId="59CE8BED" w14:textId="77777777" w:rsidR="00692B16" w:rsidRPr="005F7840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u w:val="single"/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</w:t>
      </w:r>
      <w:r w:rsidRPr="0010210B">
        <w:rPr>
          <w:lang w:val="pt-PT"/>
        </w:rPr>
        <w:t>uma expressão matemática exata e simplificada</w:t>
      </w:r>
      <w:r>
        <w:rPr>
          <w:lang w:val="pt-PT"/>
        </w:rPr>
        <w:t xml:space="preserve">. </w:t>
      </w:r>
    </w:p>
    <w:p w14:paraId="63DAF942" w14:textId="77777777" w:rsidR="00692B16" w:rsidRDefault="00692B16" w:rsidP="00692B16">
      <w:pPr>
        <w:tabs>
          <w:tab w:val="left" w:pos="284"/>
        </w:tabs>
        <w:ind w:left="284"/>
        <w:rPr>
          <w:u w:val="single"/>
          <w:lang w:val="pt-PT"/>
        </w:rPr>
      </w:pPr>
      <w:r w:rsidRPr="00F43097">
        <w:rPr>
          <w:b/>
          <w:bCs/>
          <w:u w:val="single"/>
          <w:lang w:val="pt-PT"/>
        </w:rPr>
        <w:t>Faça a análise no verso da folha</w:t>
      </w:r>
      <w:r>
        <w:rPr>
          <w:b/>
          <w:bCs/>
          <w:u w:val="single"/>
          <w:lang w:val="pt-PT"/>
        </w:rPr>
        <w:t>.</w:t>
      </w:r>
    </w:p>
    <w:p w14:paraId="629943F9" w14:textId="77777777" w:rsidR="00692B16" w:rsidRPr="00FD2CB5" w:rsidRDefault="00692B16" w:rsidP="00692B16">
      <w:pPr>
        <w:rPr>
          <w:sz w:val="20"/>
          <w:lang w:val="pt-PT"/>
        </w:rPr>
      </w:pPr>
    </w:p>
    <w:p w14:paraId="2CD18FFC" w14:textId="4286BE01" w:rsidR="00692B16" w:rsidRPr="0010210B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 w:rsidR="00AC0360" w:rsidRPr="00AC0360">
        <w:rPr>
          <w:b/>
          <w:bCs/>
          <w:lang w:val="pt-PT"/>
        </w:rPr>
        <w:t>n</w:t>
      </w:r>
      <w:r w:rsidRPr="00AC0360">
        <w:rPr>
          <w:b/>
          <w:bCs/>
          <w:lang w:val="pt-PT"/>
        </w:rPr>
        <w:t xml:space="preserve">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577E1F" w14:paraId="0B5989E8" w14:textId="77777777" w:rsidTr="00AC0360">
        <w:trPr>
          <w:trHeight w:val="151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AD62" w14:textId="6CC1EA0E" w:rsidR="00692B16" w:rsidRDefault="002E2BD6" w:rsidP="002E2BD6">
            <w:pPr>
              <w:tabs>
                <w:tab w:val="left" w:pos="1603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Usando a expressão obtida na Análise Formal do Algoritmo, para um n = 10 =</w:t>
            </w:r>
            <w:r w:rsidRPr="006B7EF8">
              <w:rPr>
                <w:sz w:val="22"/>
                <w:szCs w:val="22"/>
                <w:lang w:val="pt-PT"/>
              </w:rPr>
              <w:t>&gt;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PT"/>
              </w:rPr>
              <w:t>nops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den>
              </m:f>
            </m:oMath>
          </w:p>
          <w:p w14:paraId="1465401E" w14:textId="666D07FD" w:rsidR="004A7D90" w:rsidRPr="004A7D90" w:rsidRDefault="004A7D90" w:rsidP="002E2BD6">
            <w:pPr>
              <w:tabs>
                <w:tab w:val="left" w:pos="1603"/>
              </w:tabs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-300+20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720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=120</m:t>
              </m:r>
            </m:oMath>
            <w:r w:rsidR="000B52BE">
              <w:rPr>
                <w:sz w:val="22"/>
                <w:szCs w:val="22"/>
                <w:lang w:val="pt-PT"/>
              </w:rPr>
              <w:t xml:space="preserve"> , valor que está de acordo com os valores experimentais obtidos</w:t>
            </w:r>
          </w:p>
        </w:tc>
      </w:tr>
    </w:tbl>
    <w:p w14:paraId="6953B938" w14:textId="77777777" w:rsidR="000B52BE" w:rsidRDefault="000B52BE" w:rsidP="0080081B">
      <w:pPr>
        <w:pStyle w:val="TtulodoCaptulo"/>
      </w:pPr>
    </w:p>
    <w:p w14:paraId="25729FAB" w14:textId="77777777" w:rsidR="000B52BE" w:rsidRDefault="000B52BE" w:rsidP="0080081B">
      <w:pPr>
        <w:pStyle w:val="TtulodoCaptulo"/>
      </w:pPr>
    </w:p>
    <w:p w14:paraId="4FDD9C17" w14:textId="77777777" w:rsidR="000B52BE" w:rsidRDefault="000B52BE" w:rsidP="0080081B">
      <w:pPr>
        <w:pStyle w:val="TtulodoCaptulo"/>
      </w:pPr>
    </w:p>
    <w:p w14:paraId="1093066B" w14:textId="77777777" w:rsidR="000B52BE" w:rsidRDefault="000B52BE" w:rsidP="0080081B">
      <w:pPr>
        <w:pStyle w:val="TtulodoCaptulo"/>
      </w:pPr>
    </w:p>
    <w:p w14:paraId="403396CF" w14:textId="77777777" w:rsidR="000B52BE" w:rsidRDefault="000B52BE" w:rsidP="0080081B">
      <w:pPr>
        <w:pStyle w:val="TtulodoCaptulo"/>
      </w:pPr>
    </w:p>
    <w:p w14:paraId="28FB46B4" w14:textId="7369E2ED" w:rsidR="0080081B" w:rsidRDefault="0080081B" w:rsidP="0080081B">
      <w:pPr>
        <w:pStyle w:val="TtulodoCaptulo"/>
      </w:pPr>
      <w:r>
        <w:lastRenderedPageBreak/>
        <w:t>Função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00A00" w:rsidRPr="00774E98" w14:paraId="5A34314A" w14:textId="77777777" w:rsidTr="00FF2515">
        <w:trPr>
          <w:trHeight w:val="488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9A09" w14:textId="77777777" w:rsidR="00F543FE" w:rsidRPr="00F543FE" w:rsidRDefault="00F543FE" w:rsidP="00F543FE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F543FE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proofErr w:type="spellStart"/>
            <w:r w:rsidRPr="00F543FE">
              <w:rPr>
                <w:rFonts w:ascii="Consolas" w:hAnsi="Consolas"/>
                <w:color w:val="DCDCAA"/>
                <w:sz w:val="21"/>
                <w:szCs w:val="21"/>
                <w:lang w:val="en-US" w:eastAsia="pt-PT"/>
              </w:rPr>
              <w:t>func</w:t>
            </w:r>
            <w:proofErr w:type="spellEnd"/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F543FE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F543FE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array</w:t>
            </w:r>
            <w:r w:rsidRPr="00F543FE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[]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, </w:t>
            </w:r>
            <w:r w:rsidRPr="00F543FE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F543FE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 </w:t>
            </w:r>
          </w:p>
          <w:p w14:paraId="04E505CB" w14:textId="77777777" w:rsidR="00F543FE" w:rsidRPr="00F543FE" w:rsidRDefault="00F543FE" w:rsidP="00F543FE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{</w:t>
            </w:r>
          </w:p>
          <w:p w14:paraId="611BEAE6" w14:textId="77777777" w:rsidR="00F543FE" w:rsidRPr="00F543FE" w:rsidRDefault="00F543FE" w:rsidP="00F543FE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F543FE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assert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F543FE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&gt; </w:t>
            </w:r>
            <w:r w:rsidRPr="00F543FE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2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&amp;&amp; </w:t>
            </w:r>
            <w:r w:rsidRPr="00F543FE">
              <w:rPr>
                <w:rFonts w:ascii="Consolas" w:hAnsi="Consolas"/>
                <w:color w:val="CE9178"/>
                <w:sz w:val="21"/>
                <w:szCs w:val="21"/>
                <w:lang w:val="en-US" w:eastAsia="pt-PT"/>
              </w:rPr>
              <w:t>"The array must have 3 elements or more."</w:t>
            </w:r>
            <w:proofErr w:type="gramStart"/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);</w:t>
            </w:r>
            <w:proofErr w:type="gramEnd"/>
          </w:p>
          <w:p w14:paraId="070F7591" w14:textId="77777777" w:rsidR="00F543FE" w:rsidRPr="00F543FE" w:rsidRDefault="00F543FE" w:rsidP="00F543FE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F543FE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F543FE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res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Pr="00F543FE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   </w:t>
            </w:r>
            <w:r w:rsidRPr="00F543FE">
              <w:rPr>
                <w:rFonts w:ascii="Consolas" w:hAnsi="Consolas"/>
                <w:color w:val="6A9955"/>
                <w:sz w:val="21"/>
                <w:szCs w:val="21"/>
                <w:lang w:val="en-US" w:eastAsia="pt-PT"/>
              </w:rPr>
              <w:t>// Number of elements that verify the condition</w:t>
            </w:r>
          </w:p>
          <w:p w14:paraId="771DE063" w14:textId="77777777" w:rsidR="00F543FE" w:rsidRPr="00F543FE" w:rsidRDefault="00F543FE" w:rsidP="00F543FE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</w:p>
          <w:p w14:paraId="50363651" w14:textId="77777777" w:rsidR="00F543FE" w:rsidRPr="00F543FE" w:rsidRDefault="00F543FE" w:rsidP="00F543FE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Pr="00F543FE">
              <w:rPr>
                <w:rFonts w:ascii="Consolas" w:hAnsi="Consolas"/>
                <w:color w:val="6A9955"/>
                <w:sz w:val="21"/>
                <w:szCs w:val="21"/>
                <w:lang w:val="en-US" w:eastAsia="pt-PT"/>
              </w:rPr>
              <w:t>// i &lt; j &lt; k</w:t>
            </w:r>
          </w:p>
          <w:p w14:paraId="7284819D" w14:textId="77777777" w:rsidR="00B50CA9" w:rsidRPr="00B50CA9" w:rsidRDefault="00F543FE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F543FE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</w:t>
            </w:r>
            <w:r w:rsidR="00B50CA9" w:rsidRPr="00B50CA9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for</w:t>
            </w:r>
            <w:r w:rsidR="00B50CA9"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(</w:t>
            </w:r>
            <w:r w:rsidR="00B50CA9" w:rsidRPr="00B50CA9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="00B50CA9"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="00B50CA9"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k</w:t>
            </w:r>
            <w:r w:rsidR="00B50CA9"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="00B50CA9" w:rsidRPr="00B50CA9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2</w:t>
            </w:r>
            <w:r w:rsidR="00B50CA9"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="00B50CA9"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k</w:t>
            </w:r>
            <w:r w:rsidR="00B50CA9"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&lt; </w:t>
            </w:r>
            <w:r w:rsidR="00B50CA9"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size</w:t>
            </w:r>
            <w:r w:rsidR="00B50CA9"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; </w:t>
            </w:r>
            <w:r w:rsidR="00B50CA9"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k</w:t>
            </w:r>
            <w:r w:rsidR="00B50CA9"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++)</w:t>
            </w:r>
          </w:p>
          <w:p w14:paraId="606D5C38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{    </w:t>
            </w:r>
          </w:p>
          <w:p w14:paraId="5E77B7AB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</w:t>
            </w:r>
            <w:r w:rsidRPr="00B50CA9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for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(</w:t>
            </w:r>
            <w:r w:rsidRPr="00B50CA9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Pr="00B50CA9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1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&lt; 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k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proofErr w:type="spellStart"/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++</w:t>
            </w:r>
            <w:proofErr w:type="spellEnd"/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)</w:t>
            </w:r>
          </w:p>
          <w:p w14:paraId="31CE0778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{</w:t>
            </w:r>
          </w:p>
          <w:p w14:paraId="48015318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B50CA9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for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(</w:t>
            </w:r>
            <w:r w:rsidRPr="00B50CA9">
              <w:rPr>
                <w:rFonts w:ascii="Consolas" w:hAnsi="Consolas"/>
                <w:color w:val="569CD6"/>
                <w:sz w:val="21"/>
                <w:szCs w:val="21"/>
                <w:lang w:val="en-US" w:eastAsia="pt-PT"/>
              </w:rPr>
              <w:t>int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= </w:t>
            </w:r>
            <w:r w:rsidRPr="00B50CA9">
              <w:rPr>
                <w:rFonts w:ascii="Consolas" w:hAnsi="Consolas"/>
                <w:color w:val="B5CEA8"/>
                <w:sz w:val="21"/>
                <w:szCs w:val="21"/>
                <w:lang w:val="en-US" w:eastAsia="pt-PT"/>
              </w:rPr>
              <w:t>0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&lt; 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; 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++)</w:t>
            </w:r>
          </w:p>
          <w:p w14:paraId="75DDAB03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    {</w:t>
            </w:r>
          </w:p>
          <w:p w14:paraId="53F6967D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        </w:t>
            </w:r>
            <w:proofErr w:type="spellStart"/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nComp</w:t>
            </w:r>
            <w:proofErr w:type="spellEnd"/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</w:t>
            </w:r>
            <w:proofErr w:type="gramStart"/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+;</w:t>
            </w:r>
            <w:proofErr w:type="gramEnd"/>
          </w:p>
          <w:p w14:paraId="35F811C0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        </w:t>
            </w:r>
            <w:r w:rsidRPr="00B50CA9">
              <w:rPr>
                <w:rFonts w:ascii="Consolas" w:hAnsi="Consolas"/>
                <w:color w:val="C586C0"/>
                <w:sz w:val="21"/>
                <w:szCs w:val="21"/>
                <w:lang w:val="en-US" w:eastAsia="pt-PT"/>
              </w:rPr>
              <w:t>if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(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array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k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 == (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array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i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 + 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array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[</w:t>
            </w:r>
            <w:r w:rsidRPr="00B50CA9">
              <w:rPr>
                <w:rFonts w:ascii="Consolas" w:hAnsi="Consolas"/>
                <w:color w:val="9CDCFE"/>
                <w:sz w:val="21"/>
                <w:szCs w:val="21"/>
                <w:lang w:val="en-US" w:eastAsia="pt-PT"/>
              </w:rPr>
              <w:t>j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]))   </w:t>
            </w:r>
          </w:p>
          <w:p w14:paraId="08CDD283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en-US" w:eastAsia="pt-PT"/>
              </w:rPr>
              <w:t>                </w:t>
            </w:r>
            <w:r w:rsidRPr="00B50CA9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{   </w:t>
            </w:r>
          </w:p>
          <w:p w14:paraId="5B11A44F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        </w:t>
            </w:r>
            <w:proofErr w:type="spellStart"/>
            <w:r w:rsidRPr="00B50CA9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res</w:t>
            </w:r>
            <w:proofErr w:type="spellEnd"/>
            <w:r w:rsidRPr="00B50CA9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++;  </w:t>
            </w:r>
          </w:p>
          <w:p w14:paraId="4ED957CB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    }</w:t>
            </w:r>
          </w:p>
          <w:p w14:paraId="0309F292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    }</w:t>
            </w:r>
          </w:p>
          <w:p w14:paraId="2FAB8D21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    }</w:t>
            </w:r>
          </w:p>
          <w:p w14:paraId="6351E668" w14:textId="77777777" w:rsidR="00B50CA9" w:rsidRPr="00B50CA9" w:rsidRDefault="00B50CA9" w:rsidP="00B50CA9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B50CA9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}</w:t>
            </w:r>
          </w:p>
          <w:p w14:paraId="52604249" w14:textId="58011632" w:rsidR="00F543FE" w:rsidRPr="00F543FE" w:rsidRDefault="00F543FE" w:rsidP="00F543FE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</w:p>
          <w:p w14:paraId="51DBBEF7" w14:textId="77777777" w:rsidR="00F543FE" w:rsidRPr="00F543FE" w:rsidRDefault="00F543FE" w:rsidP="00F543FE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F543FE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   </w:t>
            </w:r>
            <w:proofErr w:type="spellStart"/>
            <w:r w:rsidRPr="00F543FE">
              <w:rPr>
                <w:rFonts w:ascii="Consolas" w:hAnsi="Consolas"/>
                <w:color w:val="C586C0"/>
                <w:sz w:val="21"/>
                <w:szCs w:val="21"/>
                <w:lang w:val="pt-PT" w:eastAsia="pt-PT"/>
              </w:rPr>
              <w:t>return</w:t>
            </w:r>
            <w:proofErr w:type="spellEnd"/>
            <w:r w:rsidRPr="00F543FE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 </w:t>
            </w:r>
            <w:proofErr w:type="spellStart"/>
            <w:r w:rsidRPr="00F543FE">
              <w:rPr>
                <w:rFonts w:ascii="Consolas" w:hAnsi="Consolas"/>
                <w:color w:val="9CDCFE"/>
                <w:sz w:val="21"/>
                <w:szCs w:val="21"/>
                <w:lang w:val="pt-PT" w:eastAsia="pt-PT"/>
              </w:rPr>
              <w:t>res</w:t>
            </w:r>
            <w:proofErr w:type="spellEnd"/>
            <w:r w:rsidRPr="00F543FE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;</w:t>
            </w:r>
          </w:p>
          <w:p w14:paraId="73E603FF" w14:textId="50BB38A2" w:rsidR="00D00A00" w:rsidRPr="00F543FE" w:rsidRDefault="00F543FE" w:rsidP="00F543FE">
            <w:pPr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</w:pPr>
            <w:r w:rsidRPr="00F543FE">
              <w:rPr>
                <w:rFonts w:ascii="Consolas" w:hAnsi="Consolas"/>
                <w:color w:val="D4D4D4"/>
                <w:sz w:val="21"/>
                <w:szCs w:val="21"/>
                <w:lang w:val="pt-PT" w:eastAsia="pt-PT"/>
              </w:rPr>
              <w:t>}</w:t>
            </w:r>
          </w:p>
        </w:tc>
      </w:tr>
    </w:tbl>
    <w:p w14:paraId="4A4F7CCD" w14:textId="2E9A7B05" w:rsidR="00AC0360" w:rsidRDefault="00AC0360" w:rsidP="00AC0360">
      <w:pPr>
        <w:pStyle w:val="TtulodoCaptulo"/>
      </w:pPr>
    </w:p>
    <w:p w14:paraId="6673A5E1" w14:textId="77777777" w:rsidR="00AC0360" w:rsidRDefault="00AC0360" w:rsidP="00AC0360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AC0360" w:rsidRPr="00F10C64" w14:paraId="332977CB" w14:textId="77777777" w:rsidTr="005F4A2A">
        <w:trPr>
          <w:trHeight w:val="488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87AB" w14:textId="3E210A5A" w:rsidR="00AC0360" w:rsidRDefault="005B1C71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bookmarkStart w:id="0" w:name="_Hlk69507959"/>
            <w:r>
              <w:rPr>
                <w:sz w:val="22"/>
                <w:szCs w:val="22"/>
                <w:lang w:val="pt-PT"/>
              </w:rPr>
              <w:t xml:space="preserve">Seguindo o mesmo raciocínio do exercício 1, passamos os </w:t>
            </w:r>
            <w:r w:rsidRPr="005B1C71">
              <w:rPr>
                <w:i/>
                <w:iCs/>
                <w:sz w:val="22"/>
                <w:szCs w:val="22"/>
                <w:lang w:val="pt-PT"/>
              </w:rPr>
              <w:t xml:space="preserve">for </w:t>
            </w:r>
            <w:proofErr w:type="spellStart"/>
            <w:r w:rsidRPr="005B1C71">
              <w:rPr>
                <w:i/>
                <w:iCs/>
                <w:sz w:val="22"/>
                <w:szCs w:val="22"/>
                <w:lang w:val="pt-PT"/>
              </w:rPr>
              <w:t>loops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 para somatórios</w:t>
            </w:r>
            <w:r w:rsidR="00B50CA9">
              <w:rPr>
                <w:sz w:val="22"/>
                <w:szCs w:val="22"/>
                <w:lang w:val="pt-PT"/>
              </w:rPr>
              <w:t xml:space="preserve"> onde k vai de 2 até size </w:t>
            </w:r>
            <w:r w:rsidR="00E7571C">
              <w:rPr>
                <w:sz w:val="22"/>
                <w:szCs w:val="22"/>
                <w:lang w:val="pt-PT"/>
              </w:rPr>
              <w:t xml:space="preserve">– </w:t>
            </w:r>
            <w:r w:rsidR="00B50CA9">
              <w:rPr>
                <w:sz w:val="22"/>
                <w:szCs w:val="22"/>
                <w:lang w:val="pt-PT"/>
              </w:rPr>
              <w:t>1</w:t>
            </w:r>
            <w:r w:rsidR="00E7571C">
              <w:rPr>
                <w:sz w:val="22"/>
                <w:szCs w:val="22"/>
                <w:lang w:val="pt-PT"/>
              </w:rPr>
              <w:t xml:space="preserve"> (inclusiv</w:t>
            </w:r>
            <w:r w:rsidR="00945ED9">
              <w:rPr>
                <w:sz w:val="22"/>
                <w:szCs w:val="22"/>
                <w:lang w:val="pt-PT"/>
              </w:rPr>
              <w:t>e</w:t>
            </w:r>
            <w:r w:rsidR="00E7571C">
              <w:rPr>
                <w:sz w:val="22"/>
                <w:szCs w:val="22"/>
                <w:lang w:val="pt-PT"/>
              </w:rPr>
              <w:t>)</w:t>
            </w:r>
            <w:r w:rsidR="00B50CA9">
              <w:rPr>
                <w:sz w:val="22"/>
                <w:szCs w:val="22"/>
                <w:lang w:val="pt-PT"/>
              </w:rPr>
              <w:t>, j vai de 1 até k</w:t>
            </w:r>
            <w:r w:rsidR="00E7571C">
              <w:rPr>
                <w:sz w:val="22"/>
                <w:szCs w:val="22"/>
                <w:lang w:val="pt-PT"/>
              </w:rPr>
              <w:t xml:space="preserve"> – 1 (inclusive) e i vai de 0 até j </w:t>
            </w:r>
            <w:r w:rsidR="00945ED9">
              <w:rPr>
                <w:sz w:val="22"/>
                <w:szCs w:val="22"/>
                <w:lang w:val="pt-PT"/>
              </w:rPr>
              <w:t>–</w:t>
            </w:r>
            <w:r w:rsidR="00E7571C">
              <w:rPr>
                <w:sz w:val="22"/>
                <w:szCs w:val="22"/>
                <w:lang w:val="pt-PT"/>
              </w:rPr>
              <w:t xml:space="preserve"> 1</w:t>
            </w:r>
            <w:r w:rsidR="00945ED9">
              <w:rPr>
                <w:sz w:val="22"/>
                <w:szCs w:val="22"/>
                <w:lang w:val="pt-PT"/>
              </w:rPr>
              <w:t xml:space="preserve"> (inclusive)</w:t>
            </w:r>
            <w:r w:rsidR="005A29DE">
              <w:rPr>
                <w:sz w:val="22"/>
                <w:szCs w:val="22"/>
                <w:lang w:val="pt-PT"/>
              </w:rPr>
              <w:t>.</w:t>
            </w:r>
          </w:p>
          <w:p w14:paraId="1496F983" w14:textId="3995702A" w:rsidR="005A29DE" w:rsidRDefault="0062610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De seguida metemos um “1” dentro do somatório mais interno porque </w:t>
            </w:r>
            <w:r w:rsidR="00030319">
              <w:rPr>
                <w:sz w:val="22"/>
                <w:szCs w:val="22"/>
                <w:lang w:val="pt-PT"/>
              </w:rPr>
              <w:t xml:space="preserve">a comparação é feita um única vez cada vez que o </w:t>
            </w:r>
            <w:r w:rsidR="00030319" w:rsidRPr="00030319">
              <w:rPr>
                <w:i/>
                <w:iCs/>
                <w:sz w:val="22"/>
                <w:szCs w:val="22"/>
                <w:lang w:val="pt-PT"/>
              </w:rPr>
              <w:t xml:space="preserve">for </w:t>
            </w:r>
            <w:proofErr w:type="spellStart"/>
            <w:r w:rsidR="00030319" w:rsidRPr="00030319">
              <w:rPr>
                <w:i/>
                <w:iCs/>
                <w:sz w:val="22"/>
                <w:szCs w:val="22"/>
                <w:lang w:val="pt-PT"/>
              </w:rPr>
              <w:t>loop</w:t>
            </w:r>
            <w:proofErr w:type="spellEnd"/>
            <w:r w:rsidR="00030319">
              <w:rPr>
                <w:sz w:val="22"/>
                <w:szCs w:val="22"/>
                <w:lang w:val="pt-PT"/>
              </w:rPr>
              <w:t xml:space="preserve"> mais interno é executado.</w:t>
            </w:r>
          </w:p>
          <w:p w14:paraId="3A61CA59" w14:textId="77777777" w:rsidR="005B1C71" w:rsidRPr="005B1C71" w:rsidRDefault="005B1C71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37D8FD0" w14:textId="74A821E1" w:rsidR="00170669" w:rsidRPr="009363C2" w:rsidRDefault="000A70A0" w:rsidP="007A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nops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k=2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k-1</m:t>
                        </m:r>
                      </m:sup>
                      <m:e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j-1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1</m:t>
                            </m:r>
                          </m:e>
                        </m:nary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=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k=2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n-1</m:t>
                            </m:r>
                          </m:sup>
                          <m:e>
                            <m:nary>
                              <m:naryPr>
                                <m:chr m:val="∑"/>
                                <m:grow m:val="1"/>
                                <m:ctrlP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  <w:lang w:val="pt-PT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  <w:lang w:val="pt-PT"/>
                                  </w:rPr>
                                  <m:t>k-1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  <w:lang w:val="pt-PT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  <w:lang w:val="pt-PT"/>
                                  </w:rPr>
                                  <m:t>=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k=2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k-1+1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k=2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-k</m:t>
                    </m:r>
                  </m:e>
                </m:nary>
              </m:oMath>
            </m:oMathPara>
          </w:p>
          <w:p w14:paraId="2F77E99E" w14:textId="15288BCA" w:rsidR="00170669" w:rsidRPr="009363C2" w:rsidRDefault="00C93046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=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nops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pt-PT"/>
                  </w:rPr>
                  <m:t>(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k=2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k=2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(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2n-1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(n-2)(n+1)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)</m:t>
                </m:r>
              </m:oMath>
            </m:oMathPara>
          </w:p>
          <w:p w14:paraId="0282F47E" w14:textId="4EEBF46A" w:rsidR="00A26941" w:rsidRPr="009363C2" w:rsidRDefault="00C93046" w:rsidP="00A26941">
            <w:pPr>
              <w:tabs>
                <w:tab w:val="left" w:pos="1603"/>
              </w:tabs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=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nops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+n-6-3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+3n+6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+4n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pt-PT"/>
                      </w:rPr>
                      <m:t>12</m:t>
                    </m:r>
                  </m:den>
                </m:f>
              </m:oMath>
            </m:oMathPara>
          </w:p>
          <w:p w14:paraId="51F4B0A4" w14:textId="09128081" w:rsidR="00050F21" w:rsidRPr="009363C2" w:rsidRDefault="00C93046" w:rsidP="00A26941">
            <w:pPr>
              <w:tabs>
                <w:tab w:val="left" w:pos="1603"/>
              </w:tabs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=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pt-PT"/>
                  </w:rPr>
                  <m:t xml:space="preserve"> nops</m:t>
                </m:r>
                <m:r>
                  <w:rPr>
                    <w:rFonts w:ascii="Cambria Math" w:eastAsia="Cambria Math" w:hAnsi="Cambria Math" w:cs="Cambria Math"/>
                    <w:szCs w:val="24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pt-PT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Cs w:val="24"/>
                        <w:lang w:val="pt-PT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Cs w:val="24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Cs w:val="24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Cs w:val="24"/>
                    <w:lang w:val="pt-PT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Cs w:val="24"/>
                        <w:lang w:val="pt-PT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Cs w:val="24"/>
                        <w:lang w:val="pt-PT"/>
                      </w:rPr>
                      <m:t>3</m:t>
                    </m:r>
                  </m:den>
                </m:f>
              </m:oMath>
            </m:oMathPara>
          </w:p>
        </w:tc>
      </w:tr>
      <w:bookmarkEnd w:id="0"/>
    </w:tbl>
    <w:p w14:paraId="0F3661DF" w14:textId="0C753A8E" w:rsidR="001F385C" w:rsidRPr="005F4A2A" w:rsidRDefault="001F385C" w:rsidP="005F4A2A">
      <w:pPr>
        <w:pStyle w:val="TtulodoCaptulo"/>
        <w:rPr>
          <w:sz w:val="20"/>
          <w:szCs w:val="20"/>
        </w:rPr>
      </w:pPr>
    </w:p>
    <w:sectPr w:rsidR="001F385C" w:rsidRPr="005F4A2A" w:rsidSect="005F4A2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955F" w14:textId="77777777" w:rsidR="00A22E93" w:rsidRDefault="00A22E93">
      <w:r>
        <w:separator/>
      </w:r>
    </w:p>
  </w:endnote>
  <w:endnote w:type="continuationSeparator" w:id="0">
    <w:p w14:paraId="2BAD4C6B" w14:textId="77777777" w:rsidR="00A22E93" w:rsidRDefault="00A2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F10C64" w:rsidRDefault="00F10C64" w:rsidP="00EF5A06">
    <w:pPr>
      <w:pStyle w:val="Header"/>
      <w:tabs>
        <w:tab w:val="clear" w:pos="8307"/>
        <w:tab w:val="right" w:pos="9639"/>
      </w:tabs>
      <w:rPr>
        <w:lang w:val="pt-PT"/>
      </w:rPr>
    </w:pPr>
  </w:p>
  <w:p w14:paraId="2C3A72E7" w14:textId="77777777" w:rsidR="00F10C64" w:rsidRPr="00955AC0" w:rsidRDefault="00F10C64" w:rsidP="00EF5A06">
    <w:pPr>
      <w:pStyle w:val="Header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4CB0" w14:textId="72100579" w:rsidR="00F10C64" w:rsidRDefault="00C93046">
    <w:pPr>
      <w:pStyle w:val="Footer"/>
    </w:pPr>
    <w:sdt>
      <w:sdtPr>
        <w:id w:val="969400743"/>
        <w:placeholder>
          <w:docPart w:val="7E59AFEE6D334FC691DC7428FBBDE2DB"/>
        </w:placeholder>
        <w:temporary/>
        <w:showingPlcHdr/>
        <w15:appearance w15:val="hidden"/>
      </w:sdtPr>
      <w:sdtEndPr/>
      <w:sdtContent>
        <w:r w:rsidR="00740185">
          <w:t>[Type here]</w:t>
        </w:r>
      </w:sdtContent>
    </w:sdt>
    <w:r w:rsidR="00740185">
      <w:ptab w:relativeTo="margin" w:alignment="center" w:leader="none"/>
    </w:r>
    <w:sdt>
      <w:sdtPr>
        <w:id w:val="969400748"/>
        <w:placeholder>
          <w:docPart w:val="7E59AFEE6D334FC691DC7428FBBDE2DB"/>
        </w:placeholder>
        <w:temporary/>
        <w:showingPlcHdr/>
        <w15:appearance w15:val="hidden"/>
      </w:sdtPr>
      <w:sdtEndPr/>
      <w:sdtContent>
        <w:r w:rsidR="00740185">
          <w:t>[Type here]</w:t>
        </w:r>
      </w:sdtContent>
    </w:sdt>
    <w:r w:rsidR="00740185">
      <w:ptab w:relativeTo="margin" w:alignment="right" w:leader="none"/>
    </w:r>
    <w:sdt>
      <w:sdtPr>
        <w:id w:val="969400753"/>
        <w:placeholder>
          <w:docPart w:val="7E59AFEE6D334FC691DC7428FBBDE2DB"/>
        </w:placeholder>
        <w:temporary/>
        <w:showingPlcHdr/>
        <w15:appearance w15:val="hidden"/>
      </w:sdtPr>
      <w:sdtEndPr/>
      <w:sdtContent>
        <w:r w:rsidR="00740185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6448" w14:textId="77777777" w:rsidR="00A22E93" w:rsidRDefault="00A22E93">
      <w:r>
        <w:separator/>
      </w:r>
    </w:p>
  </w:footnote>
  <w:footnote w:type="continuationSeparator" w:id="0">
    <w:p w14:paraId="0AEBFE74" w14:textId="77777777" w:rsidR="00A22E93" w:rsidRDefault="00A22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F10C64" w:rsidRPr="00CC6AFB" w:rsidRDefault="00F10C64" w:rsidP="001D6AB9">
    <w:pPr>
      <w:pStyle w:val="Header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PageNumber"/>
      </w:rPr>
      <w:fldChar w:fldCharType="begin"/>
    </w:r>
    <w:r w:rsidRPr="007327A1">
      <w:rPr>
        <w:rStyle w:val="PageNumber"/>
        <w:lang w:val="pt-PT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PT"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F10C64" w:rsidRPr="001C7A03" w:rsidRDefault="00F10C64" w:rsidP="001D6AB9">
    <w:pPr>
      <w:pStyle w:val="Header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PageNumber"/>
        <w:lang w:val="pt-PT"/>
      </w:rPr>
      <w:tab/>
    </w:r>
    <w:r>
      <w:rPr>
        <w:rStyle w:val="PageNumber"/>
      </w:rPr>
      <w:fldChar w:fldCharType="begin"/>
    </w:r>
    <w:r w:rsidRPr="001C7A03">
      <w:rPr>
        <w:rStyle w:val="PageNumber"/>
        <w:lang w:val="pt-PT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PT"/>
      </w:rPr>
      <w:t>27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Heading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18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19"/>
  </w:num>
  <w:num w:numId="10">
    <w:abstractNumId w:val="0"/>
  </w:num>
  <w:num w:numId="11">
    <w:abstractNumId w:val="16"/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21"/>
  </w:num>
  <w:num w:numId="26">
    <w:abstractNumId w:val="7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5182"/>
    <w:rsid w:val="000161FB"/>
    <w:rsid w:val="0001701F"/>
    <w:rsid w:val="0001760A"/>
    <w:rsid w:val="000220C2"/>
    <w:rsid w:val="00024D18"/>
    <w:rsid w:val="00025FEC"/>
    <w:rsid w:val="00026E92"/>
    <w:rsid w:val="00027105"/>
    <w:rsid w:val="0002782D"/>
    <w:rsid w:val="00027959"/>
    <w:rsid w:val="00027AA9"/>
    <w:rsid w:val="00030319"/>
    <w:rsid w:val="00031048"/>
    <w:rsid w:val="000319DD"/>
    <w:rsid w:val="00031FEF"/>
    <w:rsid w:val="0003255B"/>
    <w:rsid w:val="00032B45"/>
    <w:rsid w:val="00033E71"/>
    <w:rsid w:val="00033F5E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0F21"/>
    <w:rsid w:val="0005259E"/>
    <w:rsid w:val="00052801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231E"/>
    <w:rsid w:val="0008294C"/>
    <w:rsid w:val="00084B01"/>
    <w:rsid w:val="00085DA6"/>
    <w:rsid w:val="000865AD"/>
    <w:rsid w:val="00086D60"/>
    <w:rsid w:val="00087C5A"/>
    <w:rsid w:val="000902C5"/>
    <w:rsid w:val="00091655"/>
    <w:rsid w:val="00091697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2D4F"/>
    <w:rsid w:val="000A417D"/>
    <w:rsid w:val="000A566D"/>
    <w:rsid w:val="000A70A0"/>
    <w:rsid w:val="000B0AD8"/>
    <w:rsid w:val="000B29E4"/>
    <w:rsid w:val="000B2CF6"/>
    <w:rsid w:val="000B3542"/>
    <w:rsid w:val="000B3962"/>
    <w:rsid w:val="000B39F5"/>
    <w:rsid w:val="000B510D"/>
    <w:rsid w:val="000B52BE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6C94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1EBD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02D1"/>
    <w:rsid w:val="001122C4"/>
    <w:rsid w:val="00112CD6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49C7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4B9"/>
    <w:rsid w:val="00154531"/>
    <w:rsid w:val="00154C9B"/>
    <w:rsid w:val="0015510C"/>
    <w:rsid w:val="00156072"/>
    <w:rsid w:val="00156642"/>
    <w:rsid w:val="0015672D"/>
    <w:rsid w:val="00156E7C"/>
    <w:rsid w:val="001573A9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0669"/>
    <w:rsid w:val="00173C1E"/>
    <w:rsid w:val="001759AA"/>
    <w:rsid w:val="00175F90"/>
    <w:rsid w:val="00176AAE"/>
    <w:rsid w:val="00181F80"/>
    <w:rsid w:val="00182708"/>
    <w:rsid w:val="001840C4"/>
    <w:rsid w:val="001852CE"/>
    <w:rsid w:val="00186299"/>
    <w:rsid w:val="00186428"/>
    <w:rsid w:val="001902A6"/>
    <w:rsid w:val="00191FFC"/>
    <w:rsid w:val="00193707"/>
    <w:rsid w:val="00193EBD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B6003"/>
    <w:rsid w:val="001C11F3"/>
    <w:rsid w:val="001C3224"/>
    <w:rsid w:val="001C34CA"/>
    <w:rsid w:val="001C3CC3"/>
    <w:rsid w:val="001C47A5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D7730"/>
    <w:rsid w:val="001E0297"/>
    <w:rsid w:val="001E1C21"/>
    <w:rsid w:val="001E4115"/>
    <w:rsid w:val="001E6D61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0FF5"/>
    <w:rsid w:val="00216B57"/>
    <w:rsid w:val="00216BEA"/>
    <w:rsid w:val="0022227D"/>
    <w:rsid w:val="002222AF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25E3"/>
    <w:rsid w:val="00242818"/>
    <w:rsid w:val="00242A22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45E"/>
    <w:rsid w:val="002926AF"/>
    <w:rsid w:val="0029276F"/>
    <w:rsid w:val="0029327D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3FD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310"/>
    <w:rsid w:val="002C34A9"/>
    <w:rsid w:val="002C3E5B"/>
    <w:rsid w:val="002C3EAE"/>
    <w:rsid w:val="002C45D4"/>
    <w:rsid w:val="002C554F"/>
    <w:rsid w:val="002D2FC7"/>
    <w:rsid w:val="002D3252"/>
    <w:rsid w:val="002D521C"/>
    <w:rsid w:val="002D541C"/>
    <w:rsid w:val="002D5DD1"/>
    <w:rsid w:val="002D744A"/>
    <w:rsid w:val="002E0893"/>
    <w:rsid w:val="002E2224"/>
    <w:rsid w:val="002E287C"/>
    <w:rsid w:val="002E2BD6"/>
    <w:rsid w:val="002E2F0C"/>
    <w:rsid w:val="002E3633"/>
    <w:rsid w:val="002E6668"/>
    <w:rsid w:val="002E6F18"/>
    <w:rsid w:val="002E748A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106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1DCF"/>
    <w:rsid w:val="00332B66"/>
    <w:rsid w:val="00332D2B"/>
    <w:rsid w:val="00333507"/>
    <w:rsid w:val="00333BCE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3DA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3"/>
    <w:rsid w:val="003B7F5A"/>
    <w:rsid w:val="003C092A"/>
    <w:rsid w:val="003C1894"/>
    <w:rsid w:val="003C27AA"/>
    <w:rsid w:val="003C3689"/>
    <w:rsid w:val="003C4832"/>
    <w:rsid w:val="003C4F0A"/>
    <w:rsid w:val="003C5E23"/>
    <w:rsid w:val="003C6F81"/>
    <w:rsid w:val="003C70BF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3E4B"/>
    <w:rsid w:val="003F4122"/>
    <w:rsid w:val="003F4A17"/>
    <w:rsid w:val="003F52E3"/>
    <w:rsid w:val="003F5662"/>
    <w:rsid w:val="003F5D84"/>
    <w:rsid w:val="003F730C"/>
    <w:rsid w:val="0040002F"/>
    <w:rsid w:val="0040048B"/>
    <w:rsid w:val="00400C70"/>
    <w:rsid w:val="00400E89"/>
    <w:rsid w:val="00400F0C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275A8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1F3E"/>
    <w:rsid w:val="0044404B"/>
    <w:rsid w:val="0044451A"/>
    <w:rsid w:val="00445DF6"/>
    <w:rsid w:val="004468CE"/>
    <w:rsid w:val="00446E3B"/>
    <w:rsid w:val="00447116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23F2"/>
    <w:rsid w:val="00483365"/>
    <w:rsid w:val="00484D96"/>
    <w:rsid w:val="00485DC0"/>
    <w:rsid w:val="004869AC"/>
    <w:rsid w:val="00487BE6"/>
    <w:rsid w:val="00492133"/>
    <w:rsid w:val="0049213D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6F49"/>
    <w:rsid w:val="004A7206"/>
    <w:rsid w:val="004A7537"/>
    <w:rsid w:val="004A7D90"/>
    <w:rsid w:val="004A7DB2"/>
    <w:rsid w:val="004B119F"/>
    <w:rsid w:val="004B1EB9"/>
    <w:rsid w:val="004B2C43"/>
    <w:rsid w:val="004B2CA3"/>
    <w:rsid w:val="004B3241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C77EF"/>
    <w:rsid w:val="004D0FB8"/>
    <w:rsid w:val="004D37C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21EB"/>
    <w:rsid w:val="004F4EC7"/>
    <w:rsid w:val="004F531D"/>
    <w:rsid w:val="004F5BBB"/>
    <w:rsid w:val="004F7A30"/>
    <w:rsid w:val="004F7C97"/>
    <w:rsid w:val="00500E31"/>
    <w:rsid w:val="00501B75"/>
    <w:rsid w:val="00502392"/>
    <w:rsid w:val="00502B7B"/>
    <w:rsid w:val="00503EC9"/>
    <w:rsid w:val="00504002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5F4"/>
    <w:rsid w:val="005357F4"/>
    <w:rsid w:val="005358D8"/>
    <w:rsid w:val="00535A98"/>
    <w:rsid w:val="005365F4"/>
    <w:rsid w:val="00540498"/>
    <w:rsid w:val="00540B37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184F"/>
    <w:rsid w:val="00562621"/>
    <w:rsid w:val="00564B26"/>
    <w:rsid w:val="00565F44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77E1F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4735"/>
    <w:rsid w:val="00597A2E"/>
    <w:rsid w:val="005A0C5D"/>
    <w:rsid w:val="005A1675"/>
    <w:rsid w:val="005A1B19"/>
    <w:rsid w:val="005A1DA4"/>
    <w:rsid w:val="005A1F17"/>
    <w:rsid w:val="005A27EB"/>
    <w:rsid w:val="005A29DE"/>
    <w:rsid w:val="005A3113"/>
    <w:rsid w:val="005A4310"/>
    <w:rsid w:val="005A5493"/>
    <w:rsid w:val="005A614A"/>
    <w:rsid w:val="005A7C7F"/>
    <w:rsid w:val="005B0342"/>
    <w:rsid w:val="005B1C71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6A0"/>
    <w:rsid w:val="005D2671"/>
    <w:rsid w:val="005D6F14"/>
    <w:rsid w:val="005D7EE3"/>
    <w:rsid w:val="005E3208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4A2A"/>
    <w:rsid w:val="005F5223"/>
    <w:rsid w:val="005F5402"/>
    <w:rsid w:val="005F5694"/>
    <w:rsid w:val="005F67DB"/>
    <w:rsid w:val="005F6E35"/>
    <w:rsid w:val="005F7840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00"/>
    <w:rsid w:val="006261CD"/>
    <w:rsid w:val="006268CB"/>
    <w:rsid w:val="00626C7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D31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874F7"/>
    <w:rsid w:val="00687B57"/>
    <w:rsid w:val="00690030"/>
    <w:rsid w:val="006926D9"/>
    <w:rsid w:val="00692B16"/>
    <w:rsid w:val="00693005"/>
    <w:rsid w:val="00694B14"/>
    <w:rsid w:val="00695834"/>
    <w:rsid w:val="006973EB"/>
    <w:rsid w:val="006978AF"/>
    <w:rsid w:val="006A0C8F"/>
    <w:rsid w:val="006A0EA7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0C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4F5"/>
    <w:rsid w:val="006B755A"/>
    <w:rsid w:val="006B75F6"/>
    <w:rsid w:val="006B7EF8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69A"/>
    <w:rsid w:val="006D3A3B"/>
    <w:rsid w:val="006D455A"/>
    <w:rsid w:val="006D589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A7A"/>
    <w:rsid w:val="00701D06"/>
    <w:rsid w:val="00703A91"/>
    <w:rsid w:val="00706992"/>
    <w:rsid w:val="00707542"/>
    <w:rsid w:val="0070790D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18A6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0445"/>
    <w:rsid w:val="00732067"/>
    <w:rsid w:val="00732FBA"/>
    <w:rsid w:val="007358D9"/>
    <w:rsid w:val="00736C91"/>
    <w:rsid w:val="0074006C"/>
    <w:rsid w:val="00740185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23D8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4FA"/>
    <w:rsid w:val="007A3880"/>
    <w:rsid w:val="007A3E88"/>
    <w:rsid w:val="007A44D3"/>
    <w:rsid w:val="007A6A0B"/>
    <w:rsid w:val="007A6F8B"/>
    <w:rsid w:val="007B1D77"/>
    <w:rsid w:val="007B2E95"/>
    <w:rsid w:val="007B36E0"/>
    <w:rsid w:val="007B525D"/>
    <w:rsid w:val="007B643A"/>
    <w:rsid w:val="007B69EB"/>
    <w:rsid w:val="007B6F91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E9B"/>
    <w:rsid w:val="007C54E0"/>
    <w:rsid w:val="007C6676"/>
    <w:rsid w:val="007C6839"/>
    <w:rsid w:val="007C71FD"/>
    <w:rsid w:val="007C7FA8"/>
    <w:rsid w:val="007D2061"/>
    <w:rsid w:val="007D2C17"/>
    <w:rsid w:val="007D3377"/>
    <w:rsid w:val="007D3D7C"/>
    <w:rsid w:val="007D5DC0"/>
    <w:rsid w:val="007E34B6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3C60"/>
    <w:rsid w:val="007F45A9"/>
    <w:rsid w:val="007F54D8"/>
    <w:rsid w:val="007F5A61"/>
    <w:rsid w:val="0080081B"/>
    <w:rsid w:val="0080246F"/>
    <w:rsid w:val="00802A36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27A2"/>
    <w:rsid w:val="00822A54"/>
    <w:rsid w:val="00822CDD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0739"/>
    <w:rsid w:val="008409C6"/>
    <w:rsid w:val="00841379"/>
    <w:rsid w:val="008415F9"/>
    <w:rsid w:val="0084206A"/>
    <w:rsid w:val="008440D6"/>
    <w:rsid w:val="0084569B"/>
    <w:rsid w:val="0084795E"/>
    <w:rsid w:val="008502E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3D09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2"/>
    <w:rsid w:val="00881A2D"/>
    <w:rsid w:val="00881C62"/>
    <w:rsid w:val="00881D3B"/>
    <w:rsid w:val="00882B05"/>
    <w:rsid w:val="00883ACB"/>
    <w:rsid w:val="00885426"/>
    <w:rsid w:val="00886D82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683A"/>
    <w:rsid w:val="00897139"/>
    <w:rsid w:val="00897464"/>
    <w:rsid w:val="008A030A"/>
    <w:rsid w:val="008A0602"/>
    <w:rsid w:val="008A0D82"/>
    <w:rsid w:val="008A27CB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112"/>
    <w:rsid w:val="008B52B5"/>
    <w:rsid w:val="008B5E28"/>
    <w:rsid w:val="008B620F"/>
    <w:rsid w:val="008B68B1"/>
    <w:rsid w:val="008C32D6"/>
    <w:rsid w:val="008C3426"/>
    <w:rsid w:val="008C65FB"/>
    <w:rsid w:val="008C6A81"/>
    <w:rsid w:val="008C6C0A"/>
    <w:rsid w:val="008C7AD7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3819"/>
    <w:rsid w:val="009247C0"/>
    <w:rsid w:val="00924F83"/>
    <w:rsid w:val="00925619"/>
    <w:rsid w:val="00925711"/>
    <w:rsid w:val="00925813"/>
    <w:rsid w:val="00926AE8"/>
    <w:rsid w:val="0093153C"/>
    <w:rsid w:val="009316B3"/>
    <w:rsid w:val="00934604"/>
    <w:rsid w:val="009363C2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5ED9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18B8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0782"/>
    <w:rsid w:val="009C2642"/>
    <w:rsid w:val="009C370B"/>
    <w:rsid w:val="009C4A03"/>
    <w:rsid w:val="009C5111"/>
    <w:rsid w:val="009C60D4"/>
    <w:rsid w:val="009C6331"/>
    <w:rsid w:val="009C654B"/>
    <w:rsid w:val="009D0267"/>
    <w:rsid w:val="009D02D5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3A3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2E93"/>
    <w:rsid w:val="00A230B5"/>
    <w:rsid w:val="00A23164"/>
    <w:rsid w:val="00A24B6F"/>
    <w:rsid w:val="00A257D3"/>
    <w:rsid w:val="00A2691A"/>
    <w:rsid w:val="00A26941"/>
    <w:rsid w:val="00A26E15"/>
    <w:rsid w:val="00A27AAB"/>
    <w:rsid w:val="00A30C76"/>
    <w:rsid w:val="00A31F69"/>
    <w:rsid w:val="00A33CB6"/>
    <w:rsid w:val="00A3496E"/>
    <w:rsid w:val="00A350B6"/>
    <w:rsid w:val="00A35F9D"/>
    <w:rsid w:val="00A3600E"/>
    <w:rsid w:val="00A363B7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2AC7"/>
    <w:rsid w:val="00A7333C"/>
    <w:rsid w:val="00A73630"/>
    <w:rsid w:val="00A73F7C"/>
    <w:rsid w:val="00A74090"/>
    <w:rsid w:val="00A74C5D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0360"/>
    <w:rsid w:val="00AC1171"/>
    <w:rsid w:val="00AC16A2"/>
    <w:rsid w:val="00AC3EF3"/>
    <w:rsid w:val="00AC45EB"/>
    <w:rsid w:val="00AC5D91"/>
    <w:rsid w:val="00AC5E01"/>
    <w:rsid w:val="00AC76D4"/>
    <w:rsid w:val="00AC7B13"/>
    <w:rsid w:val="00AD02F0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28E6"/>
    <w:rsid w:val="00B1324A"/>
    <w:rsid w:val="00B138EA"/>
    <w:rsid w:val="00B14245"/>
    <w:rsid w:val="00B14354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0CA9"/>
    <w:rsid w:val="00B51419"/>
    <w:rsid w:val="00B535DB"/>
    <w:rsid w:val="00B53D87"/>
    <w:rsid w:val="00B5415C"/>
    <w:rsid w:val="00B54854"/>
    <w:rsid w:val="00B555BB"/>
    <w:rsid w:val="00B560B3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D95"/>
    <w:rsid w:val="00B74EBE"/>
    <w:rsid w:val="00B75724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D1D"/>
    <w:rsid w:val="00B905A8"/>
    <w:rsid w:val="00B91C75"/>
    <w:rsid w:val="00B92CA6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4808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7B4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B8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2D03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5C39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33F"/>
    <w:rsid w:val="00C74F34"/>
    <w:rsid w:val="00C75391"/>
    <w:rsid w:val="00C779E7"/>
    <w:rsid w:val="00C803FC"/>
    <w:rsid w:val="00C819B0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046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6FE4"/>
    <w:rsid w:val="00CB76CE"/>
    <w:rsid w:val="00CB7BF9"/>
    <w:rsid w:val="00CC0A4D"/>
    <w:rsid w:val="00CC3B2D"/>
    <w:rsid w:val="00CC5358"/>
    <w:rsid w:val="00CC5530"/>
    <w:rsid w:val="00CC5B00"/>
    <w:rsid w:val="00CC6124"/>
    <w:rsid w:val="00CC634C"/>
    <w:rsid w:val="00CC6DFB"/>
    <w:rsid w:val="00CD07B6"/>
    <w:rsid w:val="00CD0AB0"/>
    <w:rsid w:val="00CD18CD"/>
    <w:rsid w:val="00CD22EE"/>
    <w:rsid w:val="00CD2538"/>
    <w:rsid w:val="00CD2F61"/>
    <w:rsid w:val="00CE08D4"/>
    <w:rsid w:val="00CE0FDF"/>
    <w:rsid w:val="00CE1F82"/>
    <w:rsid w:val="00CE2C37"/>
    <w:rsid w:val="00CE4B5B"/>
    <w:rsid w:val="00CF1B4A"/>
    <w:rsid w:val="00CF2008"/>
    <w:rsid w:val="00CF2817"/>
    <w:rsid w:val="00CF2B36"/>
    <w:rsid w:val="00CF4289"/>
    <w:rsid w:val="00CF54F2"/>
    <w:rsid w:val="00CF6512"/>
    <w:rsid w:val="00CF6584"/>
    <w:rsid w:val="00CF7240"/>
    <w:rsid w:val="00CF7F80"/>
    <w:rsid w:val="00D00A00"/>
    <w:rsid w:val="00D00A3C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49D0"/>
    <w:rsid w:val="00D25BB2"/>
    <w:rsid w:val="00D26CD7"/>
    <w:rsid w:val="00D27442"/>
    <w:rsid w:val="00D27BF0"/>
    <w:rsid w:val="00D27E36"/>
    <w:rsid w:val="00D32AC4"/>
    <w:rsid w:val="00D345A5"/>
    <w:rsid w:val="00D35904"/>
    <w:rsid w:val="00D37B9C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03"/>
    <w:rsid w:val="00DA456F"/>
    <w:rsid w:val="00DA4D22"/>
    <w:rsid w:val="00DA54D6"/>
    <w:rsid w:val="00DA6298"/>
    <w:rsid w:val="00DA6299"/>
    <w:rsid w:val="00DA786F"/>
    <w:rsid w:val="00DB0181"/>
    <w:rsid w:val="00DB0311"/>
    <w:rsid w:val="00DB0489"/>
    <w:rsid w:val="00DB153E"/>
    <w:rsid w:val="00DB2022"/>
    <w:rsid w:val="00DB2495"/>
    <w:rsid w:val="00DB2CBD"/>
    <w:rsid w:val="00DB408E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1C9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5B2B"/>
    <w:rsid w:val="00E4766E"/>
    <w:rsid w:val="00E5079B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623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3082"/>
    <w:rsid w:val="00E7571C"/>
    <w:rsid w:val="00E7653C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1458"/>
    <w:rsid w:val="00E937DE"/>
    <w:rsid w:val="00E94129"/>
    <w:rsid w:val="00E9475F"/>
    <w:rsid w:val="00E947B7"/>
    <w:rsid w:val="00E96E25"/>
    <w:rsid w:val="00EA15C1"/>
    <w:rsid w:val="00EA3972"/>
    <w:rsid w:val="00EA4E3E"/>
    <w:rsid w:val="00EA5F2D"/>
    <w:rsid w:val="00EA609E"/>
    <w:rsid w:val="00EA6CE4"/>
    <w:rsid w:val="00EA7872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1F65"/>
    <w:rsid w:val="00EC256D"/>
    <w:rsid w:val="00EC28C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4C8D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C64"/>
    <w:rsid w:val="00F12E78"/>
    <w:rsid w:val="00F12F19"/>
    <w:rsid w:val="00F1327E"/>
    <w:rsid w:val="00F1483D"/>
    <w:rsid w:val="00F14AA8"/>
    <w:rsid w:val="00F14C7A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210A"/>
    <w:rsid w:val="00F33DD4"/>
    <w:rsid w:val="00F340AC"/>
    <w:rsid w:val="00F3666E"/>
    <w:rsid w:val="00F37C7C"/>
    <w:rsid w:val="00F40BB2"/>
    <w:rsid w:val="00F42310"/>
    <w:rsid w:val="00F43097"/>
    <w:rsid w:val="00F44EF4"/>
    <w:rsid w:val="00F44F38"/>
    <w:rsid w:val="00F474BC"/>
    <w:rsid w:val="00F47610"/>
    <w:rsid w:val="00F47BD6"/>
    <w:rsid w:val="00F51369"/>
    <w:rsid w:val="00F51409"/>
    <w:rsid w:val="00F51E8B"/>
    <w:rsid w:val="00F52E4B"/>
    <w:rsid w:val="00F53892"/>
    <w:rsid w:val="00F539CA"/>
    <w:rsid w:val="00F543FE"/>
    <w:rsid w:val="00F548B8"/>
    <w:rsid w:val="00F55E24"/>
    <w:rsid w:val="00F5723D"/>
    <w:rsid w:val="00F57910"/>
    <w:rsid w:val="00F61454"/>
    <w:rsid w:val="00F63682"/>
    <w:rsid w:val="00F646F4"/>
    <w:rsid w:val="00F64A99"/>
    <w:rsid w:val="00F66860"/>
    <w:rsid w:val="00F673E2"/>
    <w:rsid w:val="00F70105"/>
    <w:rsid w:val="00F71169"/>
    <w:rsid w:val="00F72827"/>
    <w:rsid w:val="00F742D8"/>
    <w:rsid w:val="00F76725"/>
    <w:rsid w:val="00F76A8C"/>
    <w:rsid w:val="00F7734B"/>
    <w:rsid w:val="00F8019A"/>
    <w:rsid w:val="00F802DD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143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62FC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BD6"/>
    <w:pPr>
      <w:jc w:val="both"/>
    </w:pPr>
    <w:rPr>
      <w:rFonts w:ascii="Garamond" w:hAnsi="Garamond"/>
      <w:sz w:val="24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aliases w:val="Block Text Char,Block Text Char Char"/>
    <w:basedOn w:val="Normal"/>
    <w:link w:val="BlockTextChar1"/>
    <w:pPr>
      <w:ind w:left="1134" w:right="1076"/>
      <w:jc w:val="center"/>
    </w:pPr>
  </w:style>
  <w:style w:type="paragraph" w:styleId="BodyTextIndent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Footer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Header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Heading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5F7840"/>
    <w:pPr>
      <w:spacing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Heading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BodyText2">
    <w:name w:val="Body Text 2"/>
    <w:basedOn w:val="Normal"/>
    <w:rsid w:val="0044404B"/>
    <w:pPr>
      <w:spacing w:after="120" w:line="480" w:lineRule="auto"/>
    </w:pPr>
  </w:style>
  <w:style w:type="character" w:styleId="Hyperlink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BodyText">
    <w:name w:val="Body Text"/>
    <w:basedOn w:val="Normal"/>
    <w:link w:val="BodyTextChar"/>
    <w:rsid w:val="00FD7232"/>
  </w:style>
  <w:style w:type="character" w:customStyle="1" w:styleId="BlockTextChar1">
    <w:name w:val="Block Text Char1"/>
    <w:aliases w:val="Block Text Char Char1,Block Text Char Char Char"/>
    <w:link w:val="BlockText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leGrid">
    <w:name w:val="Table Grid"/>
    <w:basedOn w:val="Table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BodyTextChar">
    <w:name w:val="Body Text Char"/>
    <w:link w:val="BodyText"/>
    <w:rsid w:val="001147B3"/>
    <w:rPr>
      <w:rFonts w:ascii="Garamond" w:hAnsi="Garamond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UnresolvedMention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FollowedHyper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59AFEE6D334FC691DC7428FBBD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70C2A-0B7F-4A75-BC3F-E3B2E8FE5C9A}"/>
      </w:docPartPr>
      <w:docPartBody>
        <w:p w:rsidR="00394198" w:rsidRDefault="00136845" w:rsidP="00136845">
          <w:pPr>
            <w:pStyle w:val="7E59AFEE6D334FC691DC7428FBBDE2D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45"/>
    <w:rsid w:val="00136845"/>
    <w:rsid w:val="00394198"/>
    <w:rsid w:val="005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9AFEE6D334FC691DC7428FBBDE2DB">
    <w:name w:val="7E59AFEE6D334FC691DC7428FBBDE2DB"/>
    <w:rsid w:val="001368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2392</TotalTime>
  <Pages>4</Pages>
  <Words>1204</Words>
  <Characters>6380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7569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André Clérigo</cp:lastModifiedBy>
  <cp:revision>209</cp:revision>
  <cp:lastPrinted>2021-04-11T20:34:00Z</cp:lastPrinted>
  <dcterms:created xsi:type="dcterms:W3CDTF">2020-02-21T23:11:00Z</dcterms:created>
  <dcterms:modified xsi:type="dcterms:W3CDTF">2021-04-18T00:48:00Z</dcterms:modified>
</cp:coreProperties>
</file>